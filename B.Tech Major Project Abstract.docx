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6962" w14:textId="77777777" w:rsidR="00773951" w:rsidRPr="006A441A" w:rsidRDefault="00C239D7" w:rsidP="00773951">
      <w:pPr>
        <w:pStyle w:val="Heading1"/>
        <w:rPr>
          <w:rFonts w:ascii="Times New Roman" w:hAnsi="Times New Roman"/>
          <w:sz w:val="24"/>
          <w:szCs w:val="24"/>
        </w:rPr>
      </w:pPr>
      <w:r w:rsidRPr="006A441A">
        <w:rPr>
          <w:rFonts w:ascii="Times New Roman" w:hAnsi="Times New Roman"/>
          <w:noProof/>
          <w:sz w:val="24"/>
          <w:szCs w:val="24"/>
        </w:rPr>
        <w:drawing>
          <wp:anchor distT="0" distB="0" distL="114300" distR="114300" simplePos="0" relativeHeight="251657216" behindDoc="0" locked="0" layoutInCell="1" allowOverlap="1" wp14:anchorId="56EC25E0" wp14:editId="3C75F6D0">
            <wp:simplePos x="0" y="0"/>
            <wp:positionH relativeFrom="column">
              <wp:posOffset>5223510</wp:posOffset>
            </wp:positionH>
            <wp:positionV relativeFrom="paragraph">
              <wp:posOffset>125730</wp:posOffset>
            </wp:positionV>
            <wp:extent cx="899795" cy="680085"/>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99795" cy="680085"/>
                    </a:xfrm>
                    <a:prstGeom prst="rect">
                      <a:avLst/>
                    </a:prstGeom>
                    <a:noFill/>
                    <a:ln w="9525">
                      <a:noFill/>
                      <a:miter lim="800000"/>
                      <a:headEnd/>
                      <a:tailEnd/>
                    </a:ln>
                  </pic:spPr>
                </pic:pic>
              </a:graphicData>
            </a:graphic>
          </wp:anchor>
        </w:drawing>
      </w:r>
      <w:proofErr w:type="spellStart"/>
      <w:proofErr w:type="gramStart"/>
      <w:r w:rsidR="00123835" w:rsidRPr="006A441A">
        <w:rPr>
          <w:rFonts w:ascii="Times New Roman" w:hAnsi="Times New Roman"/>
          <w:sz w:val="24"/>
          <w:szCs w:val="24"/>
        </w:rPr>
        <w:t>B</w:t>
      </w:r>
      <w:r w:rsidR="00596806" w:rsidRPr="006A441A">
        <w:rPr>
          <w:rFonts w:ascii="Times New Roman" w:hAnsi="Times New Roman"/>
          <w:sz w:val="24"/>
          <w:szCs w:val="24"/>
        </w:rPr>
        <w:t>.Tech</w:t>
      </w:r>
      <w:proofErr w:type="spellEnd"/>
      <w:proofErr w:type="gramEnd"/>
      <w:r w:rsidR="00596806" w:rsidRPr="006A441A">
        <w:rPr>
          <w:rFonts w:ascii="Times New Roman" w:hAnsi="Times New Roman"/>
          <w:sz w:val="24"/>
          <w:szCs w:val="24"/>
        </w:rPr>
        <w:t xml:space="preserve"> </w:t>
      </w:r>
      <w:r w:rsidR="004F1396" w:rsidRPr="006A441A">
        <w:rPr>
          <w:rFonts w:ascii="Times New Roman" w:hAnsi="Times New Roman"/>
          <w:sz w:val="24"/>
          <w:szCs w:val="24"/>
        </w:rPr>
        <w:t xml:space="preserve">Final Year </w:t>
      </w:r>
      <w:r w:rsidR="00C21D63" w:rsidRPr="006A441A">
        <w:rPr>
          <w:rFonts w:ascii="Times New Roman" w:hAnsi="Times New Roman"/>
          <w:sz w:val="24"/>
          <w:szCs w:val="24"/>
        </w:rPr>
        <w:t>Major</w:t>
      </w:r>
      <w:r w:rsidR="00516CF8" w:rsidRPr="006A441A">
        <w:rPr>
          <w:rFonts w:ascii="Times New Roman" w:hAnsi="Times New Roman"/>
          <w:sz w:val="24"/>
          <w:szCs w:val="24"/>
        </w:rPr>
        <w:t xml:space="preserve"> </w:t>
      </w:r>
      <w:r w:rsidR="00596806" w:rsidRPr="006A441A">
        <w:rPr>
          <w:rFonts w:ascii="Times New Roman" w:hAnsi="Times New Roman"/>
          <w:sz w:val="24"/>
          <w:szCs w:val="24"/>
        </w:rPr>
        <w:t>Project</w:t>
      </w:r>
      <w:r w:rsidR="00516CF8" w:rsidRPr="006A441A">
        <w:rPr>
          <w:rFonts w:ascii="Times New Roman" w:hAnsi="Times New Roman"/>
          <w:sz w:val="24"/>
          <w:szCs w:val="24"/>
        </w:rPr>
        <w:t xml:space="preserve"> Proposal</w:t>
      </w:r>
      <w:r w:rsidR="00773951" w:rsidRPr="006A441A">
        <w:rPr>
          <w:rFonts w:ascii="Times New Roman" w:hAnsi="Times New Roman"/>
          <w:sz w:val="24"/>
          <w:szCs w:val="24"/>
        </w:rPr>
        <w:t xml:space="preserve">        </w:t>
      </w:r>
    </w:p>
    <w:p w14:paraId="7F17BC26" w14:textId="77777777" w:rsidR="00E62D2D" w:rsidRPr="006A441A" w:rsidRDefault="00E62D2D" w:rsidP="00773951">
      <w:pPr>
        <w:pStyle w:val="Bezmezer1"/>
        <w:rPr>
          <w:rFonts w:ascii="Times New Roman" w:hAnsi="Times New Roman"/>
          <w:sz w:val="20"/>
          <w:szCs w:val="20"/>
        </w:rPr>
      </w:pPr>
      <w:r w:rsidRPr="006A441A">
        <w:rPr>
          <w:rFonts w:ascii="Times New Roman" w:hAnsi="Times New Roman"/>
          <w:sz w:val="20"/>
          <w:szCs w:val="20"/>
        </w:rPr>
        <w:t>Department of Electronics and Communication Engineering</w:t>
      </w:r>
    </w:p>
    <w:p w14:paraId="4C99FF0E" w14:textId="77777777" w:rsidR="00773951" w:rsidRPr="006A441A" w:rsidRDefault="00E62D2D" w:rsidP="00773951">
      <w:pPr>
        <w:pStyle w:val="Bezmezer1"/>
        <w:rPr>
          <w:rFonts w:ascii="Times New Roman" w:hAnsi="Times New Roman"/>
          <w:sz w:val="20"/>
          <w:szCs w:val="20"/>
        </w:rPr>
      </w:pPr>
      <w:proofErr w:type="spellStart"/>
      <w:r w:rsidRPr="006A441A">
        <w:rPr>
          <w:rFonts w:ascii="Times New Roman" w:hAnsi="Times New Roman"/>
          <w:sz w:val="20"/>
          <w:szCs w:val="20"/>
        </w:rPr>
        <w:t>Vardhaman</w:t>
      </w:r>
      <w:proofErr w:type="spellEnd"/>
      <w:r w:rsidRPr="006A441A">
        <w:rPr>
          <w:rFonts w:ascii="Times New Roman" w:hAnsi="Times New Roman"/>
          <w:sz w:val="20"/>
          <w:szCs w:val="20"/>
        </w:rPr>
        <w:t xml:space="preserve"> College of Engineering (Autonomous)</w:t>
      </w:r>
    </w:p>
    <w:p w14:paraId="4ADAA2AA" w14:textId="77777777" w:rsidR="00E62D2D" w:rsidRPr="006A441A" w:rsidRDefault="00E62D2D" w:rsidP="00887A36">
      <w:pPr>
        <w:pStyle w:val="Bezmezer1"/>
        <w:rPr>
          <w:rFonts w:ascii="Times New Roman" w:hAnsi="Times New Roman"/>
          <w:sz w:val="16"/>
          <w:szCs w:val="16"/>
        </w:rPr>
      </w:pPr>
      <w:proofErr w:type="spellStart"/>
      <w:r w:rsidRPr="006A441A">
        <w:rPr>
          <w:rFonts w:ascii="Times New Roman" w:hAnsi="Times New Roman"/>
          <w:sz w:val="20"/>
          <w:szCs w:val="20"/>
        </w:rPr>
        <w:t>Shamshabad</w:t>
      </w:r>
      <w:proofErr w:type="spellEnd"/>
      <w:r w:rsidRPr="006A441A">
        <w:rPr>
          <w:rFonts w:ascii="Times New Roman" w:hAnsi="Times New Roman"/>
          <w:sz w:val="20"/>
          <w:szCs w:val="20"/>
        </w:rPr>
        <w:t>, Hyderabad - 501218</w:t>
      </w:r>
      <w:r w:rsidR="00187D3B" w:rsidRPr="006A441A">
        <w:rPr>
          <w:rFonts w:ascii="Times New Roman" w:hAnsi="Times New Roman"/>
          <w:sz w:val="20"/>
          <w:szCs w:val="20"/>
        </w:rPr>
        <w:tab/>
      </w:r>
      <w:r w:rsidR="00187D3B" w:rsidRPr="006A441A">
        <w:rPr>
          <w:rFonts w:ascii="Times New Roman" w:hAnsi="Times New Roman"/>
          <w:sz w:val="20"/>
          <w:szCs w:val="20"/>
        </w:rPr>
        <w:tab/>
      </w:r>
      <w:r w:rsidR="00187D3B" w:rsidRPr="006A441A">
        <w:rPr>
          <w:rFonts w:ascii="Times New Roman" w:hAnsi="Times New Roman"/>
          <w:sz w:val="20"/>
          <w:szCs w:val="20"/>
        </w:rPr>
        <w:tab/>
      </w:r>
      <w:r w:rsidR="00187D3B"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p>
    <w:p w14:paraId="409F20C9" w14:textId="77777777" w:rsidR="00773951" w:rsidRPr="006A441A" w:rsidRDefault="00E62D2D" w:rsidP="00887A36">
      <w:pPr>
        <w:pStyle w:val="Bezmezer1"/>
        <w:rPr>
          <w:rFonts w:ascii="Times New Roman" w:hAnsi="Times New Roman"/>
          <w:sz w:val="18"/>
          <w:szCs w:val="18"/>
        </w:rPr>
      </w:pP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r>
      <w:r w:rsidRPr="006A441A">
        <w:rPr>
          <w:rFonts w:ascii="Times New Roman" w:hAnsi="Times New Roman"/>
          <w:sz w:val="16"/>
          <w:szCs w:val="16"/>
        </w:rPr>
        <w:tab/>
        <w:t xml:space="preserve">     </w:t>
      </w:r>
    </w:p>
    <w:p w14:paraId="33B98E5F" w14:textId="77777777" w:rsidR="00887A36" w:rsidRPr="006A441A" w:rsidRDefault="00887A36" w:rsidP="00887A36">
      <w:pPr>
        <w:pStyle w:val="Bezmezer1"/>
        <w:rPr>
          <w:rFonts w:ascii="Times New Roman" w:hAnsi="Times New Roman"/>
          <w:sz w:val="16"/>
          <w:szCs w:val="16"/>
        </w:rPr>
      </w:pPr>
    </w:p>
    <w:tbl>
      <w:tblPr>
        <w:tblW w:w="5000" w:type="pct"/>
        <w:tblLayout w:type="fixed"/>
        <w:tblLook w:val="04A0" w:firstRow="1" w:lastRow="0" w:firstColumn="1" w:lastColumn="0" w:noHBand="0" w:noVBand="1"/>
      </w:tblPr>
      <w:tblGrid>
        <w:gridCol w:w="1338"/>
        <w:gridCol w:w="2908"/>
        <w:gridCol w:w="1763"/>
        <w:gridCol w:w="1496"/>
        <w:gridCol w:w="2467"/>
      </w:tblGrid>
      <w:tr w:rsidR="00A245D9" w:rsidRPr="006A441A" w14:paraId="76D7689A" w14:textId="77777777" w:rsidTr="00087147">
        <w:trPr>
          <w:trHeight w:val="432"/>
        </w:trPr>
        <w:tc>
          <w:tcPr>
            <w:tcW w:w="671" w:type="pct"/>
            <w:vAlign w:val="center"/>
          </w:tcPr>
          <w:p w14:paraId="709793B2" w14:textId="77777777" w:rsidR="00A245D9" w:rsidRPr="006A441A" w:rsidRDefault="00A245D9" w:rsidP="00A245D9">
            <w:pPr>
              <w:pStyle w:val="Bezmezer1"/>
              <w:jc w:val="center"/>
              <w:rPr>
                <w:rFonts w:ascii="Times New Roman" w:hAnsi="Times New Roman"/>
                <w:b/>
                <w:sz w:val="20"/>
                <w:szCs w:val="20"/>
              </w:rPr>
            </w:pPr>
            <w:r w:rsidRPr="006A441A">
              <w:rPr>
                <w:rFonts w:ascii="Times New Roman" w:hAnsi="Times New Roman"/>
                <w:b/>
                <w:sz w:val="20"/>
                <w:szCs w:val="20"/>
              </w:rPr>
              <w:t xml:space="preserve">Student </w:t>
            </w:r>
            <w:proofErr w:type="gramStart"/>
            <w:r w:rsidRPr="006A441A">
              <w:rPr>
                <w:rFonts w:ascii="Times New Roman" w:hAnsi="Times New Roman"/>
                <w:b/>
                <w:sz w:val="20"/>
                <w:szCs w:val="20"/>
              </w:rPr>
              <w:t>1 :</w:t>
            </w:r>
            <w:proofErr w:type="gramEnd"/>
          </w:p>
        </w:tc>
        <w:tc>
          <w:tcPr>
            <w:tcW w:w="1458" w:type="pct"/>
            <w:vAlign w:val="center"/>
          </w:tcPr>
          <w:p w14:paraId="020A14EB" w14:textId="32CFC886" w:rsidR="00A245D9" w:rsidRPr="006A441A" w:rsidRDefault="00436916" w:rsidP="00A245D9">
            <w:pPr>
              <w:pStyle w:val="Bezmezer1"/>
              <w:jc w:val="center"/>
              <w:rPr>
                <w:rFonts w:ascii="Times New Roman" w:hAnsi="Times New Roman"/>
                <w:sz w:val="20"/>
                <w:szCs w:val="20"/>
              </w:rPr>
            </w:pPr>
            <w:r w:rsidRPr="006A441A">
              <w:rPr>
                <w:rFonts w:ascii="Times New Roman" w:hAnsi="Times New Roman"/>
                <w:sz w:val="20"/>
                <w:szCs w:val="20"/>
              </w:rPr>
              <w:t>Rapolu Ravi Teja</w:t>
            </w:r>
          </w:p>
        </w:tc>
        <w:tc>
          <w:tcPr>
            <w:tcW w:w="884" w:type="pct"/>
            <w:vAlign w:val="center"/>
          </w:tcPr>
          <w:p w14:paraId="57D13B95" w14:textId="13E248C7" w:rsidR="00A245D9" w:rsidRPr="006A441A" w:rsidRDefault="00A245D9" w:rsidP="00A245D9">
            <w:pPr>
              <w:pStyle w:val="Bezmezer1"/>
              <w:jc w:val="center"/>
              <w:rPr>
                <w:rFonts w:ascii="Times New Roman" w:hAnsi="Times New Roman"/>
                <w:sz w:val="20"/>
                <w:szCs w:val="20"/>
              </w:rPr>
            </w:pPr>
            <w:r w:rsidRPr="006A441A">
              <w:rPr>
                <w:rFonts w:ascii="Times New Roman" w:hAnsi="Times New Roman"/>
                <w:sz w:val="20"/>
                <w:szCs w:val="20"/>
              </w:rPr>
              <w:t>1</w:t>
            </w:r>
            <w:r w:rsidR="00436916" w:rsidRPr="006A441A">
              <w:rPr>
                <w:rFonts w:ascii="Times New Roman" w:hAnsi="Times New Roman"/>
                <w:sz w:val="20"/>
                <w:szCs w:val="20"/>
              </w:rPr>
              <w:t>8</w:t>
            </w:r>
            <w:r w:rsidRPr="006A441A">
              <w:rPr>
                <w:rFonts w:ascii="Times New Roman" w:hAnsi="Times New Roman"/>
                <w:sz w:val="20"/>
                <w:szCs w:val="20"/>
              </w:rPr>
              <w:t>881A04</w:t>
            </w:r>
            <w:r w:rsidR="00436916" w:rsidRPr="006A441A">
              <w:rPr>
                <w:rFonts w:ascii="Times New Roman" w:hAnsi="Times New Roman"/>
                <w:sz w:val="20"/>
                <w:szCs w:val="20"/>
              </w:rPr>
              <w:t>A4</w:t>
            </w:r>
          </w:p>
        </w:tc>
        <w:tc>
          <w:tcPr>
            <w:tcW w:w="750" w:type="pct"/>
            <w:vAlign w:val="center"/>
          </w:tcPr>
          <w:p w14:paraId="10E7B686" w14:textId="77777777" w:rsidR="00A245D9" w:rsidRPr="006A441A" w:rsidRDefault="00A245D9" w:rsidP="00A245D9">
            <w:pPr>
              <w:pStyle w:val="Bezmezer1"/>
              <w:jc w:val="center"/>
              <w:rPr>
                <w:rFonts w:ascii="Times New Roman" w:hAnsi="Times New Roman"/>
                <w:b/>
                <w:sz w:val="20"/>
                <w:szCs w:val="20"/>
              </w:rPr>
            </w:pPr>
            <w:r w:rsidRPr="006A441A">
              <w:rPr>
                <w:rFonts w:ascii="Times New Roman" w:hAnsi="Times New Roman"/>
                <w:b/>
                <w:sz w:val="20"/>
                <w:szCs w:val="20"/>
              </w:rPr>
              <w:t>Supervisor:</w:t>
            </w:r>
          </w:p>
        </w:tc>
        <w:tc>
          <w:tcPr>
            <w:tcW w:w="1237" w:type="pct"/>
            <w:vAlign w:val="center"/>
          </w:tcPr>
          <w:p w14:paraId="2451F2AC" w14:textId="3CA46110" w:rsidR="00A245D9" w:rsidRPr="006A441A" w:rsidRDefault="00CC513B" w:rsidP="00A245D9">
            <w:pPr>
              <w:pStyle w:val="Bezmezer1"/>
              <w:jc w:val="center"/>
              <w:rPr>
                <w:rFonts w:ascii="Times New Roman" w:hAnsi="Times New Roman"/>
                <w:sz w:val="20"/>
                <w:szCs w:val="20"/>
              </w:rPr>
            </w:pPr>
            <w:proofErr w:type="spellStart"/>
            <w:r w:rsidRPr="006A441A">
              <w:rPr>
                <w:rFonts w:ascii="Times New Roman" w:hAnsi="Times New Roman"/>
                <w:sz w:val="20"/>
                <w:szCs w:val="20"/>
              </w:rPr>
              <w:t>Dr.GAE</w:t>
            </w:r>
            <w:proofErr w:type="spellEnd"/>
            <w:r w:rsidRPr="006A441A">
              <w:rPr>
                <w:rFonts w:ascii="Times New Roman" w:hAnsi="Times New Roman"/>
                <w:sz w:val="20"/>
                <w:szCs w:val="20"/>
              </w:rPr>
              <w:t xml:space="preserve"> Satish Kumar</w:t>
            </w:r>
          </w:p>
        </w:tc>
      </w:tr>
      <w:tr w:rsidR="00123835" w:rsidRPr="006A441A" w14:paraId="0DE834D9" w14:textId="77777777" w:rsidTr="00087147">
        <w:trPr>
          <w:trHeight w:val="432"/>
        </w:trPr>
        <w:tc>
          <w:tcPr>
            <w:tcW w:w="671" w:type="pct"/>
            <w:vAlign w:val="center"/>
          </w:tcPr>
          <w:p w14:paraId="40D4DE05" w14:textId="77777777" w:rsidR="00123835" w:rsidRPr="006A441A" w:rsidRDefault="00123835" w:rsidP="00A245D9">
            <w:pPr>
              <w:pStyle w:val="Bezmezer1"/>
              <w:jc w:val="center"/>
              <w:rPr>
                <w:rFonts w:ascii="Times New Roman" w:hAnsi="Times New Roman"/>
                <w:b/>
                <w:sz w:val="20"/>
                <w:szCs w:val="20"/>
              </w:rPr>
            </w:pPr>
            <w:r w:rsidRPr="006A441A">
              <w:rPr>
                <w:rFonts w:ascii="Times New Roman" w:hAnsi="Times New Roman"/>
                <w:b/>
                <w:sz w:val="20"/>
                <w:szCs w:val="20"/>
              </w:rPr>
              <w:t xml:space="preserve">Student </w:t>
            </w:r>
            <w:proofErr w:type="gramStart"/>
            <w:r w:rsidRPr="006A441A">
              <w:rPr>
                <w:rFonts w:ascii="Times New Roman" w:hAnsi="Times New Roman"/>
                <w:b/>
                <w:sz w:val="20"/>
                <w:szCs w:val="20"/>
              </w:rPr>
              <w:t>2 :</w:t>
            </w:r>
            <w:proofErr w:type="gramEnd"/>
          </w:p>
        </w:tc>
        <w:tc>
          <w:tcPr>
            <w:tcW w:w="1458" w:type="pct"/>
            <w:vAlign w:val="center"/>
          </w:tcPr>
          <w:p w14:paraId="41564C3E" w14:textId="69FC4FC6" w:rsidR="00123835" w:rsidRPr="006A441A" w:rsidRDefault="00436916" w:rsidP="00A245D9">
            <w:pPr>
              <w:pStyle w:val="Bezmezer1"/>
              <w:jc w:val="center"/>
              <w:rPr>
                <w:rFonts w:ascii="Times New Roman" w:hAnsi="Times New Roman"/>
                <w:sz w:val="20"/>
                <w:szCs w:val="20"/>
              </w:rPr>
            </w:pPr>
            <w:r w:rsidRPr="006A441A">
              <w:rPr>
                <w:rFonts w:ascii="Times New Roman" w:hAnsi="Times New Roman"/>
                <w:sz w:val="20"/>
                <w:szCs w:val="20"/>
              </w:rPr>
              <w:t>M. Krishna Gopal Rao</w:t>
            </w:r>
          </w:p>
        </w:tc>
        <w:tc>
          <w:tcPr>
            <w:tcW w:w="884" w:type="pct"/>
            <w:vAlign w:val="center"/>
          </w:tcPr>
          <w:p w14:paraId="26B7CBFA" w14:textId="4AA3B1F5" w:rsidR="00123835" w:rsidRPr="006A441A" w:rsidRDefault="00516CF8" w:rsidP="00A245D9">
            <w:pPr>
              <w:pStyle w:val="Bezmezer1"/>
              <w:jc w:val="center"/>
              <w:rPr>
                <w:rFonts w:ascii="Times New Roman" w:hAnsi="Times New Roman"/>
                <w:sz w:val="20"/>
                <w:szCs w:val="20"/>
              </w:rPr>
            </w:pPr>
            <w:r w:rsidRPr="006A441A">
              <w:rPr>
                <w:rFonts w:ascii="Times New Roman" w:hAnsi="Times New Roman"/>
                <w:sz w:val="20"/>
                <w:szCs w:val="20"/>
              </w:rPr>
              <w:t>1</w:t>
            </w:r>
            <w:r w:rsidR="00CC513B" w:rsidRPr="006A441A">
              <w:rPr>
                <w:rFonts w:ascii="Times New Roman" w:hAnsi="Times New Roman"/>
                <w:sz w:val="20"/>
                <w:szCs w:val="20"/>
              </w:rPr>
              <w:t>8</w:t>
            </w:r>
            <w:r w:rsidR="00123835" w:rsidRPr="006A441A">
              <w:rPr>
                <w:rFonts w:ascii="Times New Roman" w:hAnsi="Times New Roman"/>
                <w:sz w:val="20"/>
                <w:szCs w:val="20"/>
              </w:rPr>
              <w:t>881A04</w:t>
            </w:r>
            <w:r w:rsidR="00436916" w:rsidRPr="006A441A">
              <w:rPr>
                <w:rFonts w:ascii="Times New Roman" w:hAnsi="Times New Roman"/>
                <w:sz w:val="20"/>
                <w:szCs w:val="20"/>
              </w:rPr>
              <w:t>91</w:t>
            </w:r>
          </w:p>
        </w:tc>
        <w:tc>
          <w:tcPr>
            <w:tcW w:w="750" w:type="pct"/>
            <w:vAlign w:val="center"/>
          </w:tcPr>
          <w:p w14:paraId="74190D69" w14:textId="77777777" w:rsidR="00123835" w:rsidRPr="006A441A" w:rsidRDefault="00A245D9" w:rsidP="00A245D9">
            <w:pPr>
              <w:pStyle w:val="Bezmezer1"/>
              <w:jc w:val="center"/>
              <w:rPr>
                <w:rFonts w:ascii="Times New Roman" w:hAnsi="Times New Roman"/>
                <w:b/>
                <w:sz w:val="20"/>
                <w:szCs w:val="20"/>
              </w:rPr>
            </w:pPr>
            <w:r w:rsidRPr="006A441A">
              <w:rPr>
                <w:rFonts w:ascii="Times New Roman" w:hAnsi="Times New Roman"/>
                <w:b/>
                <w:sz w:val="20"/>
                <w:szCs w:val="20"/>
              </w:rPr>
              <w:t>Designation:</w:t>
            </w:r>
          </w:p>
        </w:tc>
        <w:tc>
          <w:tcPr>
            <w:tcW w:w="1237" w:type="pct"/>
            <w:vAlign w:val="center"/>
          </w:tcPr>
          <w:p w14:paraId="00245BF3" w14:textId="73FE1712" w:rsidR="00123835" w:rsidRPr="006A441A" w:rsidRDefault="00CC513B" w:rsidP="00A245D9">
            <w:pPr>
              <w:pStyle w:val="Bezmezer1"/>
              <w:jc w:val="center"/>
              <w:rPr>
                <w:rFonts w:ascii="Times New Roman" w:hAnsi="Times New Roman"/>
                <w:b/>
                <w:sz w:val="20"/>
                <w:szCs w:val="20"/>
              </w:rPr>
            </w:pPr>
            <w:r w:rsidRPr="006A441A">
              <w:rPr>
                <w:rFonts w:ascii="Times New Roman" w:hAnsi="Times New Roman"/>
                <w:b/>
                <w:sz w:val="20"/>
                <w:szCs w:val="20"/>
              </w:rPr>
              <w:t xml:space="preserve">Professor, </w:t>
            </w:r>
            <w:proofErr w:type="gramStart"/>
            <w:r w:rsidRPr="006A441A">
              <w:rPr>
                <w:rFonts w:ascii="Times New Roman" w:hAnsi="Times New Roman"/>
                <w:b/>
                <w:sz w:val="20"/>
                <w:szCs w:val="20"/>
              </w:rPr>
              <w:t>HOD ,ECE</w:t>
            </w:r>
            <w:proofErr w:type="gramEnd"/>
          </w:p>
        </w:tc>
      </w:tr>
      <w:tr w:rsidR="00436916" w:rsidRPr="006A441A" w14:paraId="7CAEACD4" w14:textId="77777777" w:rsidTr="00087147">
        <w:trPr>
          <w:trHeight w:val="432"/>
        </w:trPr>
        <w:tc>
          <w:tcPr>
            <w:tcW w:w="671" w:type="pct"/>
            <w:vAlign w:val="center"/>
          </w:tcPr>
          <w:p w14:paraId="20402BD2" w14:textId="473C632A" w:rsidR="00436916" w:rsidRPr="006A441A" w:rsidRDefault="00436916" w:rsidP="00A245D9">
            <w:pPr>
              <w:pStyle w:val="Bezmezer1"/>
              <w:jc w:val="center"/>
              <w:rPr>
                <w:rFonts w:ascii="Times New Roman" w:hAnsi="Times New Roman"/>
                <w:b/>
                <w:sz w:val="20"/>
                <w:szCs w:val="20"/>
              </w:rPr>
            </w:pPr>
          </w:p>
        </w:tc>
        <w:tc>
          <w:tcPr>
            <w:tcW w:w="1458" w:type="pct"/>
            <w:vAlign w:val="center"/>
          </w:tcPr>
          <w:p w14:paraId="58DDE7F8" w14:textId="5BD2F636" w:rsidR="00436916" w:rsidRPr="006A441A" w:rsidRDefault="00436916" w:rsidP="00A245D9">
            <w:pPr>
              <w:pStyle w:val="Bezmezer1"/>
              <w:jc w:val="center"/>
              <w:rPr>
                <w:rFonts w:ascii="Times New Roman" w:hAnsi="Times New Roman"/>
                <w:sz w:val="20"/>
                <w:szCs w:val="20"/>
              </w:rPr>
            </w:pPr>
          </w:p>
        </w:tc>
        <w:tc>
          <w:tcPr>
            <w:tcW w:w="884" w:type="pct"/>
            <w:vAlign w:val="center"/>
          </w:tcPr>
          <w:p w14:paraId="5418E87D" w14:textId="5988452F" w:rsidR="00436916" w:rsidRPr="006A441A" w:rsidRDefault="00436916" w:rsidP="00A245D9">
            <w:pPr>
              <w:pStyle w:val="Bezmezer1"/>
              <w:jc w:val="center"/>
              <w:rPr>
                <w:rFonts w:ascii="Times New Roman" w:hAnsi="Times New Roman"/>
                <w:sz w:val="20"/>
                <w:szCs w:val="20"/>
              </w:rPr>
            </w:pPr>
          </w:p>
        </w:tc>
        <w:tc>
          <w:tcPr>
            <w:tcW w:w="750" w:type="pct"/>
            <w:vAlign w:val="center"/>
          </w:tcPr>
          <w:p w14:paraId="5A9BE39E" w14:textId="77777777" w:rsidR="00436916" w:rsidRPr="006A441A" w:rsidRDefault="00436916" w:rsidP="00A245D9">
            <w:pPr>
              <w:pStyle w:val="Bezmezer1"/>
              <w:jc w:val="center"/>
              <w:rPr>
                <w:rFonts w:ascii="Times New Roman" w:hAnsi="Times New Roman"/>
                <w:b/>
                <w:sz w:val="20"/>
                <w:szCs w:val="20"/>
              </w:rPr>
            </w:pPr>
            <w:r w:rsidRPr="006A441A">
              <w:rPr>
                <w:rFonts w:ascii="Times New Roman" w:hAnsi="Times New Roman"/>
                <w:b/>
                <w:sz w:val="20"/>
                <w:szCs w:val="20"/>
              </w:rPr>
              <w:t xml:space="preserve">Batch </w:t>
            </w:r>
            <w:proofErr w:type="gramStart"/>
            <w:r w:rsidRPr="006A441A">
              <w:rPr>
                <w:rFonts w:ascii="Times New Roman" w:hAnsi="Times New Roman"/>
                <w:b/>
                <w:sz w:val="20"/>
                <w:szCs w:val="20"/>
              </w:rPr>
              <w:t>No. :</w:t>
            </w:r>
            <w:proofErr w:type="gramEnd"/>
          </w:p>
        </w:tc>
        <w:tc>
          <w:tcPr>
            <w:tcW w:w="1237" w:type="pct"/>
            <w:vAlign w:val="center"/>
          </w:tcPr>
          <w:p w14:paraId="297806EE" w14:textId="164526E0" w:rsidR="00436916" w:rsidRPr="006A441A" w:rsidRDefault="00CC513B" w:rsidP="00A245D9">
            <w:pPr>
              <w:pStyle w:val="Bezmezer1"/>
              <w:jc w:val="center"/>
              <w:rPr>
                <w:rFonts w:ascii="Times New Roman" w:hAnsi="Times New Roman"/>
                <w:b/>
                <w:sz w:val="20"/>
                <w:szCs w:val="20"/>
              </w:rPr>
            </w:pPr>
            <w:r w:rsidRPr="006A441A">
              <w:rPr>
                <w:rFonts w:ascii="Times New Roman" w:hAnsi="Times New Roman"/>
                <w:b/>
                <w:sz w:val="20"/>
                <w:szCs w:val="20"/>
              </w:rPr>
              <w:t>07</w:t>
            </w:r>
          </w:p>
        </w:tc>
      </w:tr>
      <w:tr w:rsidR="00436916" w:rsidRPr="006A441A" w14:paraId="35780DDC" w14:textId="77777777" w:rsidTr="00087147">
        <w:trPr>
          <w:trHeight w:val="432"/>
        </w:trPr>
        <w:tc>
          <w:tcPr>
            <w:tcW w:w="671" w:type="pct"/>
            <w:vAlign w:val="center"/>
          </w:tcPr>
          <w:p w14:paraId="54292F16" w14:textId="35439637" w:rsidR="00436916" w:rsidRPr="006A441A" w:rsidRDefault="00436916" w:rsidP="00A245D9">
            <w:pPr>
              <w:pStyle w:val="Bezmezer1"/>
              <w:jc w:val="center"/>
              <w:rPr>
                <w:rFonts w:ascii="Times New Roman" w:hAnsi="Times New Roman"/>
                <w:b/>
                <w:sz w:val="20"/>
                <w:szCs w:val="20"/>
              </w:rPr>
            </w:pPr>
          </w:p>
        </w:tc>
        <w:tc>
          <w:tcPr>
            <w:tcW w:w="1458" w:type="pct"/>
            <w:vAlign w:val="center"/>
          </w:tcPr>
          <w:p w14:paraId="4B003263" w14:textId="267A19FC" w:rsidR="00436916" w:rsidRPr="006A441A" w:rsidRDefault="00436916" w:rsidP="00A245D9">
            <w:pPr>
              <w:pStyle w:val="Bezmezer1"/>
              <w:jc w:val="center"/>
              <w:rPr>
                <w:rFonts w:ascii="Times New Roman" w:hAnsi="Times New Roman"/>
                <w:sz w:val="20"/>
                <w:szCs w:val="20"/>
              </w:rPr>
            </w:pPr>
          </w:p>
        </w:tc>
        <w:tc>
          <w:tcPr>
            <w:tcW w:w="884" w:type="pct"/>
            <w:vAlign w:val="center"/>
          </w:tcPr>
          <w:p w14:paraId="6199E02C" w14:textId="72B50B29" w:rsidR="00436916" w:rsidRPr="006A441A" w:rsidRDefault="00436916" w:rsidP="00A245D9">
            <w:pPr>
              <w:pStyle w:val="Bezmezer1"/>
              <w:jc w:val="center"/>
              <w:rPr>
                <w:rFonts w:ascii="Times New Roman" w:hAnsi="Times New Roman"/>
                <w:sz w:val="20"/>
                <w:szCs w:val="20"/>
              </w:rPr>
            </w:pPr>
          </w:p>
        </w:tc>
        <w:tc>
          <w:tcPr>
            <w:tcW w:w="750" w:type="pct"/>
            <w:vAlign w:val="center"/>
          </w:tcPr>
          <w:p w14:paraId="6739DA83" w14:textId="77777777" w:rsidR="00436916" w:rsidRPr="006A441A" w:rsidRDefault="00436916" w:rsidP="00A245D9">
            <w:pPr>
              <w:pStyle w:val="Bezmezer1"/>
              <w:jc w:val="center"/>
              <w:rPr>
                <w:rFonts w:ascii="Times New Roman" w:hAnsi="Times New Roman"/>
                <w:b/>
                <w:sz w:val="20"/>
                <w:szCs w:val="20"/>
              </w:rPr>
            </w:pPr>
          </w:p>
        </w:tc>
        <w:tc>
          <w:tcPr>
            <w:tcW w:w="1237" w:type="pct"/>
            <w:vAlign w:val="center"/>
          </w:tcPr>
          <w:p w14:paraId="3180CE53" w14:textId="77777777" w:rsidR="00436916" w:rsidRPr="006A441A" w:rsidRDefault="00436916" w:rsidP="00A245D9">
            <w:pPr>
              <w:pStyle w:val="Bezmezer1"/>
              <w:jc w:val="center"/>
              <w:rPr>
                <w:rFonts w:ascii="Times New Roman" w:hAnsi="Times New Roman"/>
                <w:b/>
                <w:sz w:val="20"/>
                <w:szCs w:val="20"/>
              </w:rPr>
            </w:pPr>
          </w:p>
        </w:tc>
      </w:tr>
    </w:tbl>
    <w:p w14:paraId="59B8843E" w14:textId="77777777" w:rsidR="001E552F" w:rsidRPr="006A441A" w:rsidRDefault="001E552F" w:rsidP="00773951">
      <w:pPr>
        <w:pStyle w:val="Bezmezer1"/>
        <w:keepNext/>
        <w:spacing w:before="200"/>
        <w:rPr>
          <w:rFonts w:ascii="Times New Roman" w:hAnsi="Times New Roman"/>
          <w:b/>
          <w:sz w:val="4"/>
          <w:szCs w:val="18"/>
        </w:rPr>
      </w:pPr>
    </w:p>
    <w:p w14:paraId="16B617C4" w14:textId="77777777" w:rsidR="00773951" w:rsidRPr="006A441A" w:rsidRDefault="00773951" w:rsidP="00773951">
      <w:pPr>
        <w:pStyle w:val="Bezmezer1"/>
        <w:keepNext/>
        <w:spacing w:before="200"/>
        <w:rPr>
          <w:rFonts w:ascii="Times New Roman" w:hAnsi="Times New Roman"/>
          <w:b/>
          <w:sz w:val="18"/>
          <w:szCs w:val="18"/>
        </w:rPr>
      </w:pPr>
      <w:r w:rsidRPr="006A441A">
        <w:rPr>
          <w:rFonts w:ascii="Times New Roman" w:hAnsi="Times New Roman"/>
          <w:b/>
          <w:sz w:val="18"/>
          <w:szCs w:val="18"/>
        </w:rPr>
        <w:t>Proposed T</w:t>
      </w:r>
      <w:r w:rsidR="00974043" w:rsidRPr="006A441A">
        <w:rPr>
          <w:rFonts w:ascii="Times New Roman" w:hAnsi="Times New Roman"/>
          <w:b/>
          <w:sz w:val="18"/>
          <w:szCs w:val="18"/>
        </w:rPr>
        <w:t>itle of the Project</w:t>
      </w:r>
      <w:r w:rsidRPr="006A441A">
        <w:rPr>
          <w:rFonts w:ascii="Times New Roman" w:hAnsi="Times New Roman"/>
          <w:b/>
          <w:sz w:val="18"/>
          <w:szCs w:val="18"/>
        </w:rPr>
        <w:t>:</w:t>
      </w:r>
    </w:p>
    <w:p w14:paraId="62BA7A7D" w14:textId="77777777" w:rsidR="001E552F" w:rsidRPr="006A441A" w:rsidRDefault="001E552F" w:rsidP="00773951">
      <w:pPr>
        <w:pStyle w:val="Bezmezer1"/>
        <w:keepNext/>
        <w:spacing w:before="200"/>
        <w:rPr>
          <w:rFonts w:ascii="Times New Roman" w:hAnsi="Times New Roman"/>
          <w:b/>
          <w:sz w:val="2"/>
          <w:szCs w:val="18"/>
        </w:rPr>
      </w:pPr>
    </w:p>
    <w:p w14:paraId="26FA07C5" w14:textId="4541714D" w:rsidR="00773951" w:rsidRPr="006A441A" w:rsidRDefault="003855CE" w:rsidP="00773951">
      <w:pPr>
        <w:pStyle w:val="Bezmezer1"/>
        <w:rPr>
          <w:rFonts w:ascii="Times New Roman" w:hAnsi="Times New Roman"/>
          <w:sz w:val="18"/>
          <w:szCs w:val="18"/>
        </w:rPr>
      </w:pPr>
      <w:r w:rsidRPr="006A441A">
        <w:rPr>
          <w:rFonts w:ascii="Times New Roman" w:hAnsi="Times New Roman"/>
          <w:noProof/>
          <w:sz w:val="18"/>
          <w:szCs w:val="18"/>
        </w:rPr>
        <mc:AlternateContent>
          <mc:Choice Requires="wps">
            <w:drawing>
              <wp:inline distT="0" distB="0" distL="0" distR="0" wp14:anchorId="148A6DBF" wp14:editId="07182B4A">
                <wp:extent cx="6313170" cy="285750"/>
                <wp:effectExtent l="7620" t="10795" r="952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85750"/>
                        </a:xfrm>
                        <a:prstGeom prst="rect">
                          <a:avLst/>
                        </a:prstGeom>
                        <a:solidFill>
                          <a:srgbClr val="FFFFFF"/>
                        </a:solidFill>
                        <a:ln w="9525">
                          <a:solidFill>
                            <a:srgbClr val="000000"/>
                          </a:solidFill>
                          <a:miter lim="800000"/>
                          <a:headEnd/>
                          <a:tailEnd/>
                        </a:ln>
                      </wps:spPr>
                      <wps:txbx>
                        <w:txbxContent>
                          <w:p w14:paraId="4DB3BC18" w14:textId="543BFFC1" w:rsidR="00773951" w:rsidRPr="00974043" w:rsidRDefault="00CC513B" w:rsidP="00974043">
                            <w:pPr>
                              <w:spacing w:after="0"/>
                            </w:pPr>
                            <w:r>
                              <w:rPr>
                                <w:rFonts w:ascii="Arial" w:hAnsi="Arial" w:cs="Arial"/>
                                <w:b/>
                                <w:color w:val="FF0000"/>
                              </w:rPr>
                              <w:t>Augmented Reality Based E-Learning System</w:t>
                            </w:r>
                          </w:p>
                        </w:txbxContent>
                      </wps:txbx>
                      <wps:bodyPr rot="0" vert="horz" wrap="square" lIns="91440" tIns="45720" rIns="91440" bIns="45720" anchor="t" anchorCtr="0" upright="1">
                        <a:spAutoFit/>
                      </wps:bodyPr>
                    </wps:wsp>
                  </a:graphicData>
                </a:graphic>
              </wp:inline>
            </w:drawing>
          </mc:Choice>
          <mc:Fallback>
            <w:pict>
              <v:shapetype w14:anchorId="148A6DBF" id="_x0000_t202" coordsize="21600,21600" o:spt="202" path="m,l,21600r21600,l21600,xe">
                <v:stroke joinstyle="miter"/>
                <v:path gradientshapeok="t" o:connecttype="rect"/>
              </v:shapetype>
              <v:shape id="Text Box 2" o:spid="_x0000_s1026" type="#_x0000_t202" style="width:497.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">
                <v:textbox style="mso-fit-shape-to-text:t">
                  <w:txbxContent>
                    <w:p w14:paraId="4DB3BC18" w14:textId="543BFFC1" w:rsidR="00773951" w:rsidRPr="00974043" w:rsidRDefault="00CC513B" w:rsidP="00974043">
                      <w:pPr>
                        <w:spacing w:after="0"/>
                      </w:pPr>
                      <w:r>
                        <w:rPr>
                          <w:rFonts w:ascii="Arial" w:hAnsi="Arial" w:cs="Arial"/>
                          <w:b/>
                          <w:color w:val="FF0000"/>
                        </w:rPr>
                        <w:t>Augmented Reality Based E-Learning System</w:t>
                      </w:r>
                    </w:p>
                  </w:txbxContent>
                </v:textbox>
                <w10:anchorlock/>
              </v:shape>
            </w:pict>
          </mc:Fallback>
        </mc:AlternateContent>
      </w:r>
    </w:p>
    <w:p w14:paraId="6108DBCB" w14:textId="77777777" w:rsidR="001D3E19" w:rsidRPr="006A441A" w:rsidRDefault="001D3E19" w:rsidP="000C6F64">
      <w:pPr>
        <w:pStyle w:val="Bezmezer1"/>
        <w:keepNext/>
        <w:spacing w:before="200"/>
        <w:rPr>
          <w:rFonts w:ascii="Times New Roman" w:hAnsi="Times New Roman"/>
          <w:b/>
          <w:sz w:val="2"/>
          <w:szCs w:val="18"/>
        </w:rPr>
      </w:pPr>
    </w:p>
    <w:p w14:paraId="2BE4E2AC" w14:textId="77777777" w:rsidR="00D5015C" w:rsidRPr="006A441A" w:rsidRDefault="00974043" w:rsidP="000C6F64">
      <w:pPr>
        <w:pStyle w:val="Bezmezer1"/>
        <w:keepNext/>
        <w:rPr>
          <w:rFonts w:ascii="Times New Roman" w:hAnsi="Times New Roman"/>
          <w:b/>
          <w:sz w:val="18"/>
          <w:szCs w:val="18"/>
        </w:rPr>
      </w:pPr>
      <w:r w:rsidRPr="006A441A">
        <w:rPr>
          <w:rFonts w:ascii="Times New Roman" w:hAnsi="Times New Roman"/>
          <w:b/>
          <w:sz w:val="18"/>
          <w:szCs w:val="18"/>
        </w:rPr>
        <w:t>Abstract</w:t>
      </w:r>
      <w:r w:rsidR="00773951" w:rsidRPr="006A441A">
        <w:rPr>
          <w:rFonts w:ascii="Times New Roman" w:hAnsi="Times New Roman"/>
          <w:b/>
          <w:sz w:val="18"/>
          <w:szCs w:val="18"/>
        </w:rPr>
        <w:t>:</w:t>
      </w:r>
      <w:r w:rsidR="00516CF8" w:rsidRPr="006A441A">
        <w:rPr>
          <w:rFonts w:ascii="Times New Roman" w:hAnsi="Times New Roman"/>
          <w:b/>
          <w:sz w:val="18"/>
          <w:szCs w:val="18"/>
        </w:rPr>
        <w:t xml:space="preserve"> </w:t>
      </w:r>
    </w:p>
    <w:p w14:paraId="06D8B7DB" w14:textId="77777777" w:rsidR="00516CF8" w:rsidRPr="006A441A" w:rsidRDefault="00516CF8" w:rsidP="000C6F64">
      <w:pPr>
        <w:pStyle w:val="Bezmezer1"/>
        <w:keepNext/>
        <w:rPr>
          <w:rFonts w:ascii="Times New Roman" w:hAnsi="Times New Roman"/>
          <w:b/>
          <w:sz w:val="18"/>
          <w:szCs w:val="18"/>
        </w:rPr>
      </w:pPr>
    </w:p>
    <w:p w14:paraId="4311F818" w14:textId="40764758" w:rsidR="003815E4" w:rsidRPr="006A441A" w:rsidRDefault="003815E4" w:rsidP="00974043">
      <w:pPr>
        <w:autoSpaceDE w:val="0"/>
        <w:autoSpaceDN w:val="0"/>
        <w:adjustRightInd w:val="0"/>
        <w:spacing w:after="0" w:line="240" w:lineRule="auto"/>
        <w:jc w:val="both"/>
        <w:rPr>
          <w:rFonts w:ascii="Times New Roman" w:hAnsi="Times New Roman"/>
          <w:bCs/>
          <w:sz w:val="20"/>
          <w:szCs w:val="20"/>
        </w:rPr>
      </w:pPr>
    </w:p>
    <w:p w14:paraId="2570B39F" w14:textId="692A4DBE" w:rsidR="00CC513B" w:rsidRPr="006A441A" w:rsidRDefault="00CC513B" w:rsidP="00974043">
      <w:pPr>
        <w:autoSpaceDE w:val="0"/>
        <w:autoSpaceDN w:val="0"/>
        <w:adjustRightInd w:val="0"/>
        <w:spacing w:after="0" w:line="240" w:lineRule="auto"/>
        <w:jc w:val="both"/>
        <w:rPr>
          <w:rFonts w:ascii="Times New Roman" w:hAnsi="Times New Roman"/>
          <w:bCs/>
          <w:sz w:val="20"/>
          <w:szCs w:val="20"/>
        </w:rPr>
      </w:pPr>
      <w:r w:rsidRPr="006A441A">
        <w:rPr>
          <w:rFonts w:ascii="Times New Roman" w:hAnsi="Times New Roman"/>
          <w:bCs/>
          <w:sz w:val="20"/>
          <w:szCs w:val="20"/>
        </w:rPr>
        <w:t>Augmented Reality is a very new and very fascinating technology that world has seen</w:t>
      </w:r>
      <w:r w:rsidR="005A4F55" w:rsidRPr="006A441A">
        <w:rPr>
          <w:rFonts w:ascii="Times New Roman" w:hAnsi="Times New Roman"/>
          <w:bCs/>
          <w:sz w:val="20"/>
          <w:szCs w:val="20"/>
        </w:rPr>
        <w:t xml:space="preserve"> and this opens up numerous possibilities in various fields like military and education and even entertainment industry gets more of AR games this is fun and challenging at the same time because we need to blend in the virtual objects into a real-life scene and these virtual objects in the real world are moving as if they were in the real-world scene and this opens up doors for various possibilities. We have to build a learning platform for students which can transform two-dimensional teaching methods into immersive three-dimensional experiences along with the desired </w:t>
      </w:r>
      <w:proofErr w:type="gramStart"/>
      <w:r w:rsidR="005A4F55" w:rsidRPr="006A441A">
        <w:rPr>
          <w:rFonts w:ascii="Times New Roman" w:hAnsi="Times New Roman"/>
          <w:bCs/>
          <w:sz w:val="20"/>
          <w:szCs w:val="20"/>
        </w:rPr>
        <w:t>three dimensional</w:t>
      </w:r>
      <w:proofErr w:type="gramEnd"/>
      <w:r w:rsidR="005A4F55" w:rsidRPr="006A441A">
        <w:rPr>
          <w:rFonts w:ascii="Times New Roman" w:hAnsi="Times New Roman"/>
          <w:bCs/>
          <w:sz w:val="20"/>
          <w:szCs w:val="20"/>
        </w:rPr>
        <w:t xml:space="preserve"> objects that can be modeled for example a transistor can be modeled in three dimensions and all the layers and cross-section can be explained in 3D rather than explaining it in 2D and a visualization always speaks for itself.</w:t>
      </w:r>
    </w:p>
    <w:p w14:paraId="538C6087" w14:textId="77777777" w:rsidR="000C6F64" w:rsidRPr="006A441A" w:rsidRDefault="00974043" w:rsidP="000C6F64">
      <w:pPr>
        <w:pStyle w:val="Bezmezer1"/>
        <w:keepNext/>
        <w:spacing w:before="200"/>
        <w:rPr>
          <w:rFonts w:ascii="Times New Roman" w:hAnsi="Times New Roman"/>
          <w:b/>
          <w:sz w:val="20"/>
          <w:szCs w:val="20"/>
        </w:rPr>
      </w:pPr>
      <w:proofErr w:type="gramStart"/>
      <w:r w:rsidRPr="006A441A">
        <w:rPr>
          <w:rFonts w:ascii="Times New Roman" w:hAnsi="Times New Roman"/>
          <w:b/>
          <w:sz w:val="20"/>
          <w:szCs w:val="20"/>
        </w:rPr>
        <w:t xml:space="preserve">References </w:t>
      </w:r>
      <w:r w:rsidR="00773951" w:rsidRPr="006A441A">
        <w:rPr>
          <w:rFonts w:ascii="Times New Roman" w:hAnsi="Times New Roman"/>
          <w:b/>
          <w:sz w:val="20"/>
          <w:szCs w:val="20"/>
        </w:rPr>
        <w:t>:</w:t>
      </w:r>
      <w:proofErr w:type="gramEnd"/>
    </w:p>
    <w:p w14:paraId="4B600E48" w14:textId="77777777" w:rsidR="001D3E19" w:rsidRPr="006A441A" w:rsidRDefault="001D3E19" w:rsidP="000C6F64">
      <w:pPr>
        <w:pStyle w:val="Bezmezer1"/>
        <w:keepNext/>
        <w:rPr>
          <w:rFonts w:ascii="Times New Roman" w:hAnsi="Times New Roman"/>
          <w:b/>
          <w:sz w:val="20"/>
          <w:szCs w:val="20"/>
        </w:rPr>
      </w:pPr>
    </w:p>
    <w:p w14:paraId="3F10C7EF" w14:textId="7266AAB2" w:rsidR="00974043" w:rsidRPr="006A441A" w:rsidRDefault="00974043" w:rsidP="00AB069D">
      <w:pPr>
        <w:pStyle w:val="Bezmezer1"/>
        <w:ind w:left="540" w:hanging="540"/>
        <w:jc w:val="both"/>
        <w:rPr>
          <w:rFonts w:ascii="Times New Roman" w:hAnsi="Times New Roman"/>
          <w:sz w:val="20"/>
          <w:szCs w:val="20"/>
        </w:rPr>
      </w:pPr>
      <w:r w:rsidRPr="006A441A">
        <w:rPr>
          <w:rFonts w:ascii="Times New Roman" w:hAnsi="Times New Roman"/>
          <w:sz w:val="20"/>
          <w:szCs w:val="20"/>
        </w:rPr>
        <w:t xml:space="preserve">[1] </w:t>
      </w:r>
      <w:r w:rsidR="00AB069D" w:rsidRPr="006A441A">
        <w:rPr>
          <w:rFonts w:ascii="Times New Roman" w:hAnsi="Times New Roman"/>
          <w:sz w:val="20"/>
          <w:szCs w:val="20"/>
        </w:rPr>
        <w:tab/>
      </w:r>
      <w:r w:rsidR="005A4F55" w:rsidRPr="006A441A">
        <w:rPr>
          <w:rFonts w:ascii="Times New Roman" w:hAnsi="Times New Roman"/>
          <w:sz w:val="20"/>
          <w:szCs w:val="20"/>
        </w:rPr>
        <w:t xml:space="preserve">R. Aggarwal and A. Singhal, "Augmented Reality and its effect on our life," 2019 9th International Conference on Cloud Computing, Data Science &amp; Engineering (Confluence), 2019, pp. 510-515, </w:t>
      </w:r>
      <w:proofErr w:type="spellStart"/>
      <w:r w:rsidR="005A4F55" w:rsidRPr="006A441A">
        <w:rPr>
          <w:rFonts w:ascii="Times New Roman" w:hAnsi="Times New Roman"/>
          <w:sz w:val="20"/>
          <w:szCs w:val="20"/>
        </w:rPr>
        <w:t>doi</w:t>
      </w:r>
      <w:proofErr w:type="spellEnd"/>
      <w:r w:rsidR="005A4F55" w:rsidRPr="006A441A">
        <w:rPr>
          <w:rFonts w:ascii="Times New Roman" w:hAnsi="Times New Roman"/>
          <w:sz w:val="20"/>
          <w:szCs w:val="20"/>
        </w:rPr>
        <w:t>: 10.1109/CONFLUENCE.2019.8776989.</w:t>
      </w:r>
    </w:p>
    <w:p w14:paraId="406B5F21" w14:textId="77777777" w:rsidR="003855CE" w:rsidRPr="006A441A" w:rsidRDefault="00974043" w:rsidP="003855CE">
      <w:pPr>
        <w:pStyle w:val="Bezmezer1"/>
        <w:tabs>
          <w:tab w:val="left" w:pos="540"/>
        </w:tabs>
        <w:ind w:left="360" w:hanging="360"/>
        <w:jc w:val="both"/>
        <w:rPr>
          <w:rFonts w:ascii="Times New Roman" w:hAnsi="Times New Roman"/>
          <w:sz w:val="20"/>
          <w:szCs w:val="20"/>
        </w:rPr>
      </w:pPr>
      <w:r w:rsidRPr="006A441A">
        <w:rPr>
          <w:rFonts w:ascii="Times New Roman" w:hAnsi="Times New Roman"/>
          <w:sz w:val="20"/>
          <w:szCs w:val="20"/>
        </w:rPr>
        <w:t xml:space="preserve">[2] </w:t>
      </w:r>
      <w:r w:rsidR="00AB069D" w:rsidRPr="006A441A">
        <w:rPr>
          <w:rFonts w:ascii="Times New Roman" w:hAnsi="Times New Roman"/>
          <w:sz w:val="20"/>
          <w:szCs w:val="20"/>
        </w:rPr>
        <w:tab/>
      </w:r>
      <w:r w:rsidR="00AB069D" w:rsidRPr="006A441A">
        <w:rPr>
          <w:rFonts w:ascii="Times New Roman" w:hAnsi="Times New Roman"/>
          <w:sz w:val="20"/>
          <w:szCs w:val="20"/>
        </w:rPr>
        <w:tab/>
      </w:r>
      <w:r w:rsidR="005A4F55" w:rsidRPr="006A441A">
        <w:rPr>
          <w:rFonts w:ascii="Times New Roman" w:hAnsi="Times New Roman"/>
          <w:sz w:val="20"/>
          <w:szCs w:val="20"/>
        </w:rPr>
        <w:t xml:space="preserve">A. </w:t>
      </w:r>
      <w:proofErr w:type="spellStart"/>
      <w:r w:rsidR="005A4F55" w:rsidRPr="006A441A">
        <w:rPr>
          <w:rFonts w:ascii="Times New Roman" w:hAnsi="Times New Roman"/>
          <w:sz w:val="20"/>
          <w:szCs w:val="20"/>
        </w:rPr>
        <w:t>Arusoaie</w:t>
      </w:r>
      <w:proofErr w:type="spellEnd"/>
      <w:r w:rsidR="005A4F55" w:rsidRPr="006A441A">
        <w:rPr>
          <w:rFonts w:ascii="Times New Roman" w:hAnsi="Times New Roman"/>
          <w:sz w:val="20"/>
          <w:szCs w:val="20"/>
        </w:rPr>
        <w:t xml:space="preserve">, A. I. </w:t>
      </w:r>
      <w:proofErr w:type="spellStart"/>
      <w:r w:rsidR="005A4F55" w:rsidRPr="006A441A">
        <w:rPr>
          <w:rFonts w:ascii="Times New Roman" w:hAnsi="Times New Roman"/>
          <w:sz w:val="20"/>
          <w:szCs w:val="20"/>
        </w:rPr>
        <w:t>Cristei</w:t>
      </w:r>
      <w:proofErr w:type="spellEnd"/>
      <w:r w:rsidR="005A4F55" w:rsidRPr="006A441A">
        <w:rPr>
          <w:rFonts w:ascii="Times New Roman" w:hAnsi="Times New Roman"/>
          <w:sz w:val="20"/>
          <w:szCs w:val="20"/>
        </w:rPr>
        <w:t xml:space="preserve">, C. </w:t>
      </w:r>
      <w:proofErr w:type="spellStart"/>
      <w:r w:rsidR="005A4F55" w:rsidRPr="006A441A">
        <w:rPr>
          <w:rFonts w:ascii="Times New Roman" w:hAnsi="Times New Roman"/>
          <w:sz w:val="20"/>
          <w:szCs w:val="20"/>
        </w:rPr>
        <w:t>Chircu</w:t>
      </w:r>
      <w:proofErr w:type="spellEnd"/>
      <w:r w:rsidR="005A4F55" w:rsidRPr="006A441A">
        <w:rPr>
          <w:rFonts w:ascii="Times New Roman" w:hAnsi="Times New Roman"/>
          <w:sz w:val="20"/>
          <w:szCs w:val="20"/>
        </w:rPr>
        <w:t xml:space="preserve">, M. A. </w:t>
      </w:r>
      <w:proofErr w:type="spellStart"/>
      <w:r w:rsidR="005A4F55" w:rsidRPr="006A441A">
        <w:rPr>
          <w:rFonts w:ascii="Times New Roman" w:hAnsi="Times New Roman"/>
          <w:sz w:val="20"/>
          <w:szCs w:val="20"/>
        </w:rPr>
        <w:t>Livadariu</w:t>
      </w:r>
      <w:proofErr w:type="spellEnd"/>
      <w:r w:rsidR="005A4F55" w:rsidRPr="006A441A">
        <w:rPr>
          <w:rFonts w:ascii="Times New Roman" w:hAnsi="Times New Roman"/>
          <w:sz w:val="20"/>
          <w:szCs w:val="20"/>
        </w:rPr>
        <w:t xml:space="preserve">, V. </w:t>
      </w:r>
      <w:proofErr w:type="spellStart"/>
      <w:r w:rsidR="005A4F55" w:rsidRPr="006A441A">
        <w:rPr>
          <w:rFonts w:ascii="Times New Roman" w:hAnsi="Times New Roman"/>
          <w:sz w:val="20"/>
          <w:szCs w:val="20"/>
        </w:rPr>
        <w:t>Manea</w:t>
      </w:r>
      <w:proofErr w:type="spellEnd"/>
      <w:r w:rsidR="005A4F55" w:rsidRPr="006A441A">
        <w:rPr>
          <w:rFonts w:ascii="Times New Roman" w:hAnsi="Times New Roman"/>
          <w:sz w:val="20"/>
          <w:szCs w:val="20"/>
        </w:rPr>
        <w:t xml:space="preserve"> and A. </w:t>
      </w:r>
      <w:proofErr w:type="spellStart"/>
      <w:r w:rsidR="005A4F55" w:rsidRPr="006A441A">
        <w:rPr>
          <w:rFonts w:ascii="Times New Roman" w:hAnsi="Times New Roman"/>
          <w:sz w:val="20"/>
          <w:szCs w:val="20"/>
        </w:rPr>
        <w:t>Iftene</w:t>
      </w:r>
      <w:proofErr w:type="spellEnd"/>
      <w:r w:rsidR="005A4F55" w:rsidRPr="006A441A">
        <w:rPr>
          <w:rFonts w:ascii="Times New Roman" w:hAnsi="Times New Roman"/>
          <w:sz w:val="20"/>
          <w:szCs w:val="20"/>
        </w:rPr>
        <w:t xml:space="preserve">, "Augmented Reality," 2010 12th International Symposium on Symbolic and Numeric Algorithms for Scientific Computing, 2010, pp. 502-509, </w:t>
      </w:r>
      <w:proofErr w:type="spellStart"/>
      <w:r w:rsidR="005A4F55" w:rsidRPr="006A441A">
        <w:rPr>
          <w:rFonts w:ascii="Times New Roman" w:hAnsi="Times New Roman"/>
          <w:sz w:val="20"/>
          <w:szCs w:val="20"/>
        </w:rPr>
        <w:t>doi</w:t>
      </w:r>
      <w:proofErr w:type="spellEnd"/>
      <w:r w:rsidR="005A4F55" w:rsidRPr="006A441A">
        <w:rPr>
          <w:rFonts w:ascii="Times New Roman" w:hAnsi="Times New Roman"/>
          <w:sz w:val="20"/>
          <w:szCs w:val="20"/>
        </w:rPr>
        <w:t>: 10.1109/SYNASC.2010.53.</w:t>
      </w:r>
    </w:p>
    <w:p w14:paraId="12B1C8C1" w14:textId="4CCE3973" w:rsidR="00974043" w:rsidRPr="006A441A" w:rsidRDefault="00AB069D" w:rsidP="003855CE">
      <w:pPr>
        <w:pStyle w:val="Bezmezer1"/>
        <w:tabs>
          <w:tab w:val="left" w:pos="540"/>
        </w:tabs>
        <w:ind w:left="360" w:hanging="360"/>
        <w:jc w:val="both"/>
        <w:rPr>
          <w:rFonts w:ascii="Times New Roman" w:hAnsi="Times New Roman"/>
          <w:sz w:val="20"/>
          <w:szCs w:val="20"/>
        </w:rPr>
      </w:pPr>
      <w:r w:rsidRPr="006A441A">
        <w:rPr>
          <w:rFonts w:ascii="Times New Roman" w:hAnsi="Times New Roman"/>
          <w:sz w:val="20"/>
          <w:szCs w:val="20"/>
        </w:rPr>
        <w:t xml:space="preserve">[3] </w:t>
      </w:r>
      <w:r w:rsidRPr="006A441A">
        <w:rPr>
          <w:rFonts w:ascii="Times New Roman" w:hAnsi="Times New Roman"/>
          <w:sz w:val="20"/>
          <w:szCs w:val="20"/>
        </w:rPr>
        <w:tab/>
      </w:r>
      <w:r w:rsidRPr="006A441A">
        <w:rPr>
          <w:rFonts w:ascii="Times New Roman" w:hAnsi="Times New Roman"/>
          <w:sz w:val="20"/>
          <w:szCs w:val="20"/>
        </w:rPr>
        <w:tab/>
      </w:r>
      <w:r w:rsidR="00974043" w:rsidRPr="006A441A">
        <w:rPr>
          <w:rFonts w:ascii="Times New Roman" w:hAnsi="Times New Roman"/>
          <w:sz w:val="20"/>
          <w:szCs w:val="20"/>
        </w:rPr>
        <w:t>.</w:t>
      </w:r>
      <w:r w:rsidR="003855CE" w:rsidRPr="006A441A">
        <w:rPr>
          <w:sz w:val="18"/>
          <w:szCs w:val="18"/>
        </w:rPr>
        <w:t xml:space="preserve"> </w:t>
      </w:r>
      <w:r w:rsidR="003855CE" w:rsidRPr="006A441A">
        <w:rPr>
          <w:rFonts w:ascii="Times New Roman" w:hAnsi="Times New Roman"/>
          <w:sz w:val="20"/>
          <w:szCs w:val="20"/>
        </w:rPr>
        <w:t xml:space="preserve">L. Rosenblum, "Virtual and augmented reality 2020," in IEEE Computer Graphics and Applications, vol. 20, no. 1, pp. 38-39, Jan.-Feb. 2000, </w:t>
      </w:r>
      <w:proofErr w:type="spellStart"/>
      <w:r w:rsidR="003855CE" w:rsidRPr="006A441A">
        <w:rPr>
          <w:rFonts w:ascii="Times New Roman" w:hAnsi="Times New Roman"/>
          <w:sz w:val="20"/>
          <w:szCs w:val="20"/>
        </w:rPr>
        <w:t>doi</w:t>
      </w:r>
      <w:proofErr w:type="spellEnd"/>
      <w:r w:rsidR="003855CE" w:rsidRPr="006A441A">
        <w:rPr>
          <w:rFonts w:ascii="Times New Roman" w:hAnsi="Times New Roman"/>
          <w:sz w:val="20"/>
          <w:szCs w:val="20"/>
        </w:rPr>
        <w:t>: 10.1109/38.814551.</w:t>
      </w:r>
    </w:p>
    <w:p w14:paraId="496F5B4C" w14:textId="4CBD8924" w:rsidR="00516CF8" w:rsidRPr="006A441A" w:rsidRDefault="00516CF8" w:rsidP="00AB069D">
      <w:pPr>
        <w:pStyle w:val="Bezmezer1"/>
        <w:tabs>
          <w:tab w:val="left" w:pos="540"/>
        </w:tabs>
        <w:ind w:left="360" w:hanging="360"/>
        <w:jc w:val="both"/>
        <w:rPr>
          <w:rFonts w:ascii="Times New Roman" w:hAnsi="Times New Roman"/>
          <w:sz w:val="20"/>
          <w:szCs w:val="20"/>
        </w:rPr>
      </w:pPr>
    </w:p>
    <w:p w14:paraId="500E5284" w14:textId="77777777" w:rsidR="00974043" w:rsidRPr="006A441A" w:rsidRDefault="00974043" w:rsidP="00974043">
      <w:pPr>
        <w:pStyle w:val="Bezmezer1"/>
        <w:ind w:left="567" w:hanging="567"/>
        <w:jc w:val="both"/>
        <w:rPr>
          <w:rFonts w:ascii="Times New Roman" w:hAnsi="Times New Roman"/>
          <w:sz w:val="20"/>
          <w:szCs w:val="20"/>
        </w:rPr>
      </w:pPr>
    </w:p>
    <w:p w14:paraId="50807EF9" w14:textId="77777777" w:rsidR="00332652" w:rsidRPr="006A441A" w:rsidRDefault="00332652" w:rsidP="00773951">
      <w:pPr>
        <w:pStyle w:val="Bezmezer1"/>
        <w:rPr>
          <w:rFonts w:ascii="Times New Roman" w:hAnsi="Times New Roman"/>
          <w:sz w:val="16"/>
          <w:szCs w:val="16"/>
        </w:rPr>
      </w:pPr>
    </w:p>
    <w:p w14:paraId="6C93FB4F" w14:textId="77777777" w:rsidR="00516CF8" w:rsidRPr="006A441A" w:rsidRDefault="00516CF8" w:rsidP="00773951">
      <w:pPr>
        <w:pStyle w:val="Bezmezer1"/>
        <w:rPr>
          <w:rFonts w:ascii="Times New Roman" w:hAnsi="Times New Roman"/>
          <w:sz w:val="16"/>
          <w:szCs w:val="16"/>
        </w:rPr>
      </w:pPr>
    </w:p>
    <w:p w14:paraId="041CF246" w14:textId="77777777" w:rsidR="00332652" w:rsidRPr="006A441A" w:rsidRDefault="00332652" w:rsidP="00773951">
      <w:pPr>
        <w:pStyle w:val="Bezmezer1"/>
        <w:rPr>
          <w:rFonts w:ascii="Times New Roman" w:hAnsi="Times New Roman"/>
          <w:sz w:val="16"/>
          <w:szCs w:val="16"/>
        </w:rPr>
      </w:pPr>
    </w:p>
    <w:p w14:paraId="6587228C" w14:textId="77777777" w:rsidR="00332652" w:rsidRPr="006A441A" w:rsidRDefault="00332652" w:rsidP="003815E4">
      <w:pPr>
        <w:pStyle w:val="Bezmezer1"/>
        <w:jc w:val="center"/>
        <w:rPr>
          <w:rFonts w:ascii="Times New Roman" w:hAnsi="Times New Roman"/>
          <w:sz w:val="20"/>
          <w:szCs w:val="20"/>
        </w:rPr>
      </w:pPr>
      <w:r w:rsidRPr="006A441A">
        <w:rPr>
          <w:rFonts w:ascii="Times New Roman" w:hAnsi="Times New Roman"/>
          <w:sz w:val="20"/>
          <w:szCs w:val="20"/>
        </w:rPr>
        <w:t>.  .  .  .  .  .  .  .  .  .  .  .  .  .</w:t>
      </w:r>
      <w:r w:rsidRPr="006A441A">
        <w:rPr>
          <w:rFonts w:ascii="Times New Roman" w:hAnsi="Times New Roman"/>
          <w:sz w:val="20"/>
          <w:szCs w:val="20"/>
        </w:rPr>
        <w:tab/>
      </w:r>
      <w:r w:rsidRPr="006A441A">
        <w:rPr>
          <w:rFonts w:ascii="Times New Roman" w:hAnsi="Times New Roman"/>
          <w:sz w:val="20"/>
          <w:szCs w:val="20"/>
        </w:rPr>
        <w:tab/>
      </w:r>
      <w:r w:rsidRPr="006A441A">
        <w:rPr>
          <w:rFonts w:ascii="Times New Roman" w:hAnsi="Times New Roman"/>
          <w:sz w:val="20"/>
          <w:szCs w:val="20"/>
        </w:rPr>
        <w:tab/>
      </w:r>
      <w:r w:rsidRPr="006A441A">
        <w:rPr>
          <w:rFonts w:ascii="Times New Roman" w:hAnsi="Times New Roman"/>
          <w:sz w:val="20"/>
          <w:szCs w:val="20"/>
        </w:rPr>
        <w:tab/>
      </w:r>
      <w:r w:rsidRPr="006A441A">
        <w:rPr>
          <w:rFonts w:ascii="Times New Roman" w:hAnsi="Times New Roman"/>
          <w:sz w:val="20"/>
          <w:szCs w:val="20"/>
        </w:rPr>
        <w:tab/>
      </w:r>
      <w:r w:rsidRPr="006A441A">
        <w:rPr>
          <w:rFonts w:ascii="Times New Roman" w:hAnsi="Times New Roman"/>
          <w:sz w:val="20"/>
          <w:szCs w:val="20"/>
        </w:rPr>
        <w:tab/>
        <w:t>.  .  .  .  .  .  .  .  .  .  .  .  .  .</w:t>
      </w:r>
    </w:p>
    <w:p w14:paraId="0C453AC4" w14:textId="77777777" w:rsidR="00E92745" w:rsidRPr="006A441A" w:rsidRDefault="00B52C78" w:rsidP="00F15F03">
      <w:pPr>
        <w:pStyle w:val="Bezmezer1"/>
        <w:jc w:val="center"/>
        <w:rPr>
          <w:rFonts w:ascii="Times New Roman" w:hAnsi="Times New Roman"/>
          <w:sz w:val="18"/>
          <w:szCs w:val="18"/>
        </w:rPr>
      </w:pPr>
      <w:r w:rsidRPr="006A441A">
        <w:rPr>
          <w:rFonts w:ascii="Times New Roman" w:hAnsi="Times New Roman"/>
          <w:sz w:val="20"/>
          <w:szCs w:val="20"/>
        </w:rPr>
        <w:t>Supervisor</w:t>
      </w:r>
      <w:r w:rsidR="00173FC2" w:rsidRPr="006A441A">
        <w:rPr>
          <w:rFonts w:ascii="Times New Roman" w:hAnsi="Times New Roman"/>
          <w:sz w:val="20"/>
          <w:szCs w:val="20"/>
        </w:rPr>
        <w:tab/>
      </w:r>
      <w:r w:rsidR="00173FC2" w:rsidRPr="006A441A">
        <w:rPr>
          <w:rFonts w:ascii="Times New Roman" w:hAnsi="Times New Roman"/>
          <w:sz w:val="20"/>
          <w:szCs w:val="20"/>
        </w:rPr>
        <w:tab/>
      </w:r>
      <w:r w:rsidR="00173FC2" w:rsidRPr="006A441A">
        <w:rPr>
          <w:rFonts w:ascii="Times New Roman" w:hAnsi="Times New Roman"/>
          <w:sz w:val="20"/>
          <w:szCs w:val="20"/>
        </w:rPr>
        <w:tab/>
      </w:r>
      <w:r w:rsidR="00173FC2" w:rsidRPr="006A441A">
        <w:rPr>
          <w:rFonts w:ascii="Times New Roman" w:hAnsi="Times New Roman"/>
          <w:sz w:val="20"/>
          <w:szCs w:val="20"/>
        </w:rPr>
        <w:tab/>
      </w:r>
      <w:r w:rsidR="00173FC2" w:rsidRPr="006A441A">
        <w:rPr>
          <w:rFonts w:ascii="Times New Roman" w:hAnsi="Times New Roman"/>
          <w:sz w:val="20"/>
          <w:szCs w:val="20"/>
        </w:rPr>
        <w:tab/>
      </w:r>
      <w:r w:rsidR="00173FC2" w:rsidRPr="006A441A">
        <w:rPr>
          <w:rFonts w:ascii="Times New Roman" w:hAnsi="Times New Roman"/>
          <w:sz w:val="20"/>
          <w:szCs w:val="20"/>
        </w:rPr>
        <w:tab/>
      </w:r>
      <w:r w:rsidR="00173FC2" w:rsidRPr="006A441A">
        <w:rPr>
          <w:rFonts w:ascii="Times New Roman" w:hAnsi="Times New Roman"/>
          <w:sz w:val="20"/>
          <w:szCs w:val="20"/>
        </w:rPr>
        <w:tab/>
      </w:r>
      <w:r w:rsidR="00173FC2" w:rsidRPr="006A441A">
        <w:rPr>
          <w:rFonts w:ascii="Times New Roman" w:hAnsi="Times New Roman"/>
          <w:sz w:val="20"/>
          <w:szCs w:val="20"/>
        </w:rPr>
        <w:tab/>
      </w:r>
      <w:r w:rsidRPr="006A441A">
        <w:rPr>
          <w:rFonts w:ascii="Times New Roman" w:hAnsi="Times New Roman"/>
          <w:sz w:val="20"/>
          <w:szCs w:val="20"/>
        </w:rPr>
        <w:t>Student(s)</w:t>
      </w:r>
    </w:p>
    <w:sectPr w:rsidR="00E92745" w:rsidRPr="006A441A" w:rsidSect="00332652">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F550" w14:textId="77777777" w:rsidR="004B570D" w:rsidRDefault="004B570D" w:rsidP="00331FE6">
      <w:pPr>
        <w:spacing w:after="0" w:line="240" w:lineRule="auto"/>
      </w:pPr>
      <w:r>
        <w:separator/>
      </w:r>
    </w:p>
  </w:endnote>
  <w:endnote w:type="continuationSeparator" w:id="0">
    <w:p w14:paraId="3F87494C" w14:textId="77777777" w:rsidR="004B570D" w:rsidRDefault="004B570D" w:rsidP="0033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5479" w14:textId="77777777" w:rsidR="004B570D" w:rsidRDefault="004B570D" w:rsidP="00331FE6">
      <w:pPr>
        <w:spacing w:after="0" w:line="240" w:lineRule="auto"/>
      </w:pPr>
      <w:r>
        <w:separator/>
      </w:r>
    </w:p>
  </w:footnote>
  <w:footnote w:type="continuationSeparator" w:id="0">
    <w:p w14:paraId="659ECA24" w14:textId="77777777" w:rsidR="004B570D" w:rsidRDefault="004B570D" w:rsidP="0033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405"/>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87AD2"/>
    <w:multiLevelType w:val="hybridMultilevel"/>
    <w:tmpl w:val="296EC9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710A97"/>
    <w:multiLevelType w:val="hybridMultilevel"/>
    <w:tmpl w:val="FA74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318C3"/>
    <w:multiLevelType w:val="hybridMultilevel"/>
    <w:tmpl w:val="A98A96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06731B"/>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9C"/>
    <w:rsid w:val="00000454"/>
    <w:rsid w:val="0000129B"/>
    <w:rsid w:val="0000163B"/>
    <w:rsid w:val="000033A6"/>
    <w:rsid w:val="00003BBE"/>
    <w:rsid w:val="0000625D"/>
    <w:rsid w:val="000103B2"/>
    <w:rsid w:val="00012318"/>
    <w:rsid w:val="00014C55"/>
    <w:rsid w:val="00014E05"/>
    <w:rsid w:val="00015438"/>
    <w:rsid w:val="0001598C"/>
    <w:rsid w:val="000173F9"/>
    <w:rsid w:val="00017B6B"/>
    <w:rsid w:val="0002403C"/>
    <w:rsid w:val="000266E8"/>
    <w:rsid w:val="00030A6E"/>
    <w:rsid w:val="00031042"/>
    <w:rsid w:val="00031B5D"/>
    <w:rsid w:val="000326C5"/>
    <w:rsid w:val="00034646"/>
    <w:rsid w:val="00036A4A"/>
    <w:rsid w:val="00037F06"/>
    <w:rsid w:val="00040B13"/>
    <w:rsid w:val="00041180"/>
    <w:rsid w:val="000421B0"/>
    <w:rsid w:val="00053939"/>
    <w:rsid w:val="00054A45"/>
    <w:rsid w:val="00055795"/>
    <w:rsid w:val="00055D70"/>
    <w:rsid w:val="00056FCA"/>
    <w:rsid w:val="00062B89"/>
    <w:rsid w:val="00062D2F"/>
    <w:rsid w:val="00063811"/>
    <w:rsid w:val="0006447E"/>
    <w:rsid w:val="00064DBE"/>
    <w:rsid w:val="00065548"/>
    <w:rsid w:val="00066FF8"/>
    <w:rsid w:val="000700CB"/>
    <w:rsid w:val="00070915"/>
    <w:rsid w:val="000757B8"/>
    <w:rsid w:val="000774C6"/>
    <w:rsid w:val="0007759D"/>
    <w:rsid w:val="00081395"/>
    <w:rsid w:val="00081709"/>
    <w:rsid w:val="00081B1C"/>
    <w:rsid w:val="00083218"/>
    <w:rsid w:val="000845C9"/>
    <w:rsid w:val="00087147"/>
    <w:rsid w:val="00087E13"/>
    <w:rsid w:val="0009175C"/>
    <w:rsid w:val="00091AB3"/>
    <w:rsid w:val="00092092"/>
    <w:rsid w:val="0009252C"/>
    <w:rsid w:val="00092FDA"/>
    <w:rsid w:val="000949EB"/>
    <w:rsid w:val="000961D7"/>
    <w:rsid w:val="000A1017"/>
    <w:rsid w:val="000A1AB3"/>
    <w:rsid w:val="000A2057"/>
    <w:rsid w:val="000A3E00"/>
    <w:rsid w:val="000A637D"/>
    <w:rsid w:val="000B0E26"/>
    <w:rsid w:val="000B22E4"/>
    <w:rsid w:val="000B5935"/>
    <w:rsid w:val="000B5DFD"/>
    <w:rsid w:val="000C0BD8"/>
    <w:rsid w:val="000C3109"/>
    <w:rsid w:val="000C4276"/>
    <w:rsid w:val="000C46D4"/>
    <w:rsid w:val="000C4D2E"/>
    <w:rsid w:val="000C6F64"/>
    <w:rsid w:val="000D0CC4"/>
    <w:rsid w:val="000D1FFC"/>
    <w:rsid w:val="000D23BD"/>
    <w:rsid w:val="000D2C7C"/>
    <w:rsid w:val="000D54B4"/>
    <w:rsid w:val="000D6415"/>
    <w:rsid w:val="000E00AF"/>
    <w:rsid w:val="000E261A"/>
    <w:rsid w:val="000E6B1E"/>
    <w:rsid w:val="000E7EB3"/>
    <w:rsid w:val="000F4C1A"/>
    <w:rsid w:val="000F6606"/>
    <w:rsid w:val="000F6AF2"/>
    <w:rsid w:val="001015DA"/>
    <w:rsid w:val="001023B3"/>
    <w:rsid w:val="001053F1"/>
    <w:rsid w:val="001063AD"/>
    <w:rsid w:val="00111A8B"/>
    <w:rsid w:val="00111BFA"/>
    <w:rsid w:val="001123CB"/>
    <w:rsid w:val="001129CB"/>
    <w:rsid w:val="00113C12"/>
    <w:rsid w:val="001202F6"/>
    <w:rsid w:val="00122278"/>
    <w:rsid w:val="00122C8A"/>
    <w:rsid w:val="001234B9"/>
    <w:rsid w:val="00123835"/>
    <w:rsid w:val="00123AF7"/>
    <w:rsid w:val="00123E66"/>
    <w:rsid w:val="00127E83"/>
    <w:rsid w:val="00132A1B"/>
    <w:rsid w:val="00132CFF"/>
    <w:rsid w:val="0013367A"/>
    <w:rsid w:val="0014195C"/>
    <w:rsid w:val="00144609"/>
    <w:rsid w:val="00145C99"/>
    <w:rsid w:val="00145D67"/>
    <w:rsid w:val="001469AE"/>
    <w:rsid w:val="00151EEC"/>
    <w:rsid w:val="00152649"/>
    <w:rsid w:val="00154E9D"/>
    <w:rsid w:val="0015668B"/>
    <w:rsid w:val="00157642"/>
    <w:rsid w:val="00157B24"/>
    <w:rsid w:val="00161956"/>
    <w:rsid w:val="001633D6"/>
    <w:rsid w:val="00166A46"/>
    <w:rsid w:val="001713E8"/>
    <w:rsid w:val="00172021"/>
    <w:rsid w:val="00173B2E"/>
    <w:rsid w:val="00173FC2"/>
    <w:rsid w:val="00174BA0"/>
    <w:rsid w:val="00175F8F"/>
    <w:rsid w:val="00177536"/>
    <w:rsid w:val="0018068E"/>
    <w:rsid w:val="001814FC"/>
    <w:rsid w:val="00184141"/>
    <w:rsid w:val="001843E0"/>
    <w:rsid w:val="001844E6"/>
    <w:rsid w:val="001852A4"/>
    <w:rsid w:val="00185BDB"/>
    <w:rsid w:val="00186BB9"/>
    <w:rsid w:val="00187D3B"/>
    <w:rsid w:val="00190B2D"/>
    <w:rsid w:val="00192A6E"/>
    <w:rsid w:val="00192C33"/>
    <w:rsid w:val="00193962"/>
    <w:rsid w:val="00193B3A"/>
    <w:rsid w:val="001959A0"/>
    <w:rsid w:val="001964A2"/>
    <w:rsid w:val="001967DF"/>
    <w:rsid w:val="00197F7D"/>
    <w:rsid w:val="001A1388"/>
    <w:rsid w:val="001A3F2D"/>
    <w:rsid w:val="001A4511"/>
    <w:rsid w:val="001A5163"/>
    <w:rsid w:val="001A52B4"/>
    <w:rsid w:val="001A5FCB"/>
    <w:rsid w:val="001B30E8"/>
    <w:rsid w:val="001B776C"/>
    <w:rsid w:val="001C042D"/>
    <w:rsid w:val="001C1224"/>
    <w:rsid w:val="001C32B3"/>
    <w:rsid w:val="001C3D7E"/>
    <w:rsid w:val="001C6E41"/>
    <w:rsid w:val="001D023D"/>
    <w:rsid w:val="001D2745"/>
    <w:rsid w:val="001D2E41"/>
    <w:rsid w:val="001D3E19"/>
    <w:rsid w:val="001D3F25"/>
    <w:rsid w:val="001D477E"/>
    <w:rsid w:val="001D48BD"/>
    <w:rsid w:val="001D5429"/>
    <w:rsid w:val="001D7BA5"/>
    <w:rsid w:val="001E1F5A"/>
    <w:rsid w:val="001E2668"/>
    <w:rsid w:val="001E4913"/>
    <w:rsid w:val="001E552F"/>
    <w:rsid w:val="001E5CF5"/>
    <w:rsid w:val="001E6B10"/>
    <w:rsid w:val="001F0FB5"/>
    <w:rsid w:val="001F1D53"/>
    <w:rsid w:val="001F467D"/>
    <w:rsid w:val="001F6043"/>
    <w:rsid w:val="001F7A73"/>
    <w:rsid w:val="00200D1C"/>
    <w:rsid w:val="002011A7"/>
    <w:rsid w:val="00201B52"/>
    <w:rsid w:val="002030FD"/>
    <w:rsid w:val="002063E1"/>
    <w:rsid w:val="00206EE1"/>
    <w:rsid w:val="00207153"/>
    <w:rsid w:val="00210A51"/>
    <w:rsid w:val="002113BD"/>
    <w:rsid w:val="002113D3"/>
    <w:rsid w:val="00220803"/>
    <w:rsid w:val="00223B1A"/>
    <w:rsid w:val="00223DFC"/>
    <w:rsid w:val="00225C9C"/>
    <w:rsid w:val="002264DF"/>
    <w:rsid w:val="00231399"/>
    <w:rsid w:val="002322E3"/>
    <w:rsid w:val="002324E7"/>
    <w:rsid w:val="0023370C"/>
    <w:rsid w:val="00235C31"/>
    <w:rsid w:val="00237323"/>
    <w:rsid w:val="0023738C"/>
    <w:rsid w:val="00240C2D"/>
    <w:rsid w:val="00244556"/>
    <w:rsid w:val="002457C1"/>
    <w:rsid w:val="0024750F"/>
    <w:rsid w:val="00250883"/>
    <w:rsid w:val="00252C2C"/>
    <w:rsid w:val="00252E5D"/>
    <w:rsid w:val="00254E08"/>
    <w:rsid w:val="002551B7"/>
    <w:rsid w:val="0026071F"/>
    <w:rsid w:val="00260E3D"/>
    <w:rsid w:val="00261A6A"/>
    <w:rsid w:val="00261EB4"/>
    <w:rsid w:val="00261FFF"/>
    <w:rsid w:val="002642F5"/>
    <w:rsid w:val="00264BE5"/>
    <w:rsid w:val="002663D8"/>
    <w:rsid w:val="00267735"/>
    <w:rsid w:val="002725C9"/>
    <w:rsid w:val="002743D8"/>
    <w:rsid w:val="00274EE4"/>
    <w:rsid w:val="00281140"/>
    <w:rsid w:val="00284441"/>
    <w:rsid w:val="00284897"/>
    <w:rsid w:val="00285FBE"/>
    <w:rsid w:val="002869AE"/>
    <w:rsid w:val="0028795F"/>
    <w:rsid w:val="00290286"/>
    <w:rsid w:val="002903AF"/>
    <w:rsid w:val="0029068E"/>
    <w:rsid w:val="00294425"/>
    <w:rsid w:val="002948AF"/>
    <w:rsid w:val="00296446"/>
    <w:rsid w:val="002971C1"/>
    <w:rsid w:val="002A0B4A"/>
    <w:rsid w:val="002A6217"/>
    <w:rsid w:val="002A6484"/>
    <w:rsid w:val="002A716C"/>
    <w:rsid w:val="002B1CD4"/>
    <w:rsid w:val="002B2B72"/>
    <w:rsid w:val="002B513A"/>
    <w:rsid w:val="002B5B4D"/>
    <w:rsid w:val="002B5B4E"/>
    <w:rsid w:val="002C1CB1"/>
    <w:rsid w:val="002C4742"/>
    <w:rsid w:val="002C5FF3"/>
    <w:rsid w:val="002C6317"/>
    <w:rsid w:val="002C7193"/>
    <w:rsid w:val="002C7565"/>
    <w:rsid w:val="002C7998"/>
    <w:rsid w:val="002C7E1F"/>
    <w:rsid w:val="002D1C50"/>
    <w:rsid w:val="002D284A"/>
    <w:rsid w:val="002D3564"/>
    <w:rsid w:val="002D3BC3"/>
    <w:rsid w:val="002D6922"/>
    <w:rsid w:val="002D6AF1"/>
    <w:rsid w:val="002E1797"/>
    <w:rsid w:val="002E60E7"/>
    <w:rsid w:val="002E674A"/>
    <w:rsid w:val="002E76A0"/>
    <w:rsid w:val="002F0CA2"/>
    <w:rsid w:val="002F2283"/>
    <w:rsid w:val="002F2943"/>
    <w:rsid w:val="002F7997"/>
    <w:rsid w:val="002F7C3A"/>
    <w:rsid w:val="00300A67"/>
    <w:rsid w:val="0030231C"/>
    <w:rsid w:val="00303FD9"/>
    <w:rsid w:val="003048DF"/>
    <w:rsid w:val="003071A6"/>
    <w:rsid w:val="003073FD"/>
    <w:rsid w:val="00311738"/>
    <w:rsid w:val="00311753"/>
    <w:rsid w:val="003135FE"/>
    <w:rsid w:val="003200F1"/>
    <w:rsid w:val="00322509"/>
    <w:rsid w:val="00322F85"/>
    <w:rsid w:val="00323687"/>
    <w:rsid w:val="003309F5"/>
    <w:rsid w:val="00330A17"/>
    <w:rsid w:val="00331FE6"/>
    <w:rsid w:val="00332652"/>
    <w:rsid w:val="00334406"/>
    <w:rsid w:val="00334DD0"/>
    <w:rsid w:val="0033508B"/>
    <w:rsid w:val="0034040C"/>
    <w:rsid w:val="003431FD"/>
    <w:rsid w:val="00344E06"/>
    <w:rsid w:val="00351D27"/>
    <w:rsid w:val="00351DF5"/>
    <w:rsid w:val="00354594"/>
    <w:rsid w:val="0035593B"/>
    <w:rsid w:val="00356611"/>
    <w:rsid w:val="00360874"/>
    <w:rsid w:val="003620A7"/>
    <w:rsid w:val="00362962"/>
    <w:rsid w:val="0036344C"/>
    <w:rsid w:val="00365681"/>
    <w:rsid w:val="00366943"/>
    <w:rsid w:val="00371E98"/>
    <w:rsid w:val="00371EF7"/>
    <w:rsid w:val="00373910"/>
    <w:rsid w:val="00375650"/>
    <w:rsid w:val="00375BD3"/>
    <w:rsid w:val="00380570"/>
    <w:rsid w:val="003807CB"/>
    <w:rsid w:val="003815E4"/>
    <w:rsid w:val="003824A2"/>
    <w:rsid w:val="003828B3"/>
    <w:rsid w:val="00382DF0"/>
    <w:rsid w:val="0038300B"/>
    <w:rsid w:val="003855CE"/>
    <w:rsid w:val="003872E6"/>
    <w:rsid w:val="00387782"/>
    <w:rsid w:val="003914E8"/>
    <w:rsid w:val="00392405"/>
    <w:rsid w:val="0039291B"/>
    <w:rsid w:val="00397379"/>
    <w:rsid w:val="00397BB7"/>
    <w:rsid w:val="003A2FB5"/>
    <w:rsid w:val="003A4B21"/>
    <w:rsid w:val="003A6892"/>
    <w:rsid w:val="003A77C7"/>
    <w:rsid w:val="003A7D28"/>
    <w:rsid w:val="003B098A"/>
    <w:rsid w:val="003B350B"/>
    <w:rsid w:val="003B41DE"/>
    <w:rsid w:val="003B4879"/>
    <w:rsid w:val="003B51A4"/>
    <w:rsid w:val="003B65FA"/>
    <w:rsid w:val="003C56C0"/>
    <w:rsid w:val="003C73F1"/>
    <w:rsid w:val="003C7A12"/>
    <w:rsid w:val="003C7E29"/>
    <w:rsid w:val="003D0F43"/>
    <w:rsid w:val="003D1AFC"/>
    <w:rsid w:val="003D2526"/>
    <w:rsid w:val="003D2876"/>
    <w:rsid w:val="003D554B"/>
    <w:rsid w:val="003D55D4"/>
    <w:rsid w:val="003D5C28"/>
    <w:rsid w:val="003D72CC"/>
    <w:rsid w:val="003E06E9"/>
    <w:rsid w:val="003E1237"/>
    <w:rsid w:val="003E48B4"/>
    <w:rsid w:val="003E51CB"/>
    <w:rsid w:val="003E55C3"/>
    <w:rsid w:val="003E6C78"/>
    <w:rsid w:val="003E7CF5"/>
    <w:rsid w:val="003F06DF"/>
    <w:rsid w:val="003F0D8F"/>
    <w:rsid w:val="003F1274"/>
    <w:rsid w:val="003F1587"/>
    <w:rsid w:val="003F197C"/>
    <w:rsid w:val="003F1DEF"/>
    <w:rsid w:val="003F22B2"/>
    <w:rsid w:val="003F4C38"/>
    <w:rsid w:val="003F6C97"/>
    <w:rsid w:val="003F7B89"/>
    <w:rsid w:val="004014B5"/>
    <w:rsid w:val="0040188A"/>
    <w:rsid w:val="00404BBA"/>
    <w:rsid w:val="00405B3E"/>
    <w:rsid w:val="004172C3"/>
    <w:rsid w:val="004175A7"/>
    <w:rsid w:val="00420DAF"/>
    <w:rsid w:val="004213D7"/>
    <w:rsid w:val="00421767"/>
    <w:rsid w:val="00422FA2"/>
    <w:rsid w:val="00430A16"/>
    <w:rsid w:val="0043105F"/>
    <w:rsid w:val="00431C79"/>
    <w:rsid w:val="00431CFA"/>
    <w:rsid w:val="00432E4C"/>
    <w:rsid w:val="004340A9"/>
    <w:rsid w:val="00435B36"/>
    <w:rsid w:val="00436916"/>
    <w:rsid w:val="0044182A"/>
    <w:rsid w:val="004446B6"/>
    <w:rsid w:val="00447BFC"/>
    <w:rsid w:val="00450304"/>
    <w:rsid w:val="00450F4F"/>
    <w:rsid w:val="00452909"/>
    <w:rsid w:val="004530EE"/>
    <w:rsid w:val="004540D3"/>
    <w:rsid w:val="00457CC1"/>
    <w:rsid w:val="00460C56"/>
    <w:rsid w:val="00461E00"/>
    <w:rsid w:val="00463D50"/>
    <w:rsid w:val="00465C24"/>
    <w:rsid w:val="00466315"/>
    <w:rsid w:val="00472134"/>
    <w:rsid w:val="00472503"/>
    <w:rsid w:val="00473A5B"/>
    <w:rsid w:val="00475583"/>
    <w:rsid w:val="004808F4"/>
    <w:rsid w:val="00480FE0"/>
    <w:rsid w:val="00482771"/>
    <w:rsid w:val="00482F5D"/>
    <w:rsid w:val="004830D8"/>
    <w:rsid w:val="0048401D"/>
    <w:rsid w:val="00485F09"/>
    <w:rsid w:val="004868BD"/>
    <w:rsid w:val="00486D81"/>
    <w:rsid w:val="00490784"/>
    <w:rsid w:val="00490EB1"/>
    <w:rsid w:val="00491EB8"/>
    <w:rsid w:val="00491ED6"/>
    <w:rsid w:val="0049711A"/>
    <w:rsid w:val="004A3043"/>
    <w:rsid w:val="004A3B3B"/>
    <w:rsid w:val="004A3C95"/>
    <w:rsid w:val="004A7A4A"/>
    <w:rsid w:val="004B228B"/>
    <w:rsid w:val="004B570D"/>
    <w:rsid w:val="004B5C56"/>
    <w:rsid w:val="004B7114"/>
    <w:rsid w:val="004C2300"/>
    <w:rsid w:val="004C5309"/>
    <w:rsid w:val="004C58B0"/>
    <w:rsid w:val="004C6940"/>
    <w:rsid w:val="004D1BCB"/>
    <w:rsid w:val="004D2190"/>
    <w:rsid w:val="004D2BA0"/>
    <w:rsid w:val="004D3685"/>
    <w:rsid w:val="004D3990"/>
    <w:rsid w:val="004D52F1"/>
    <w:rsid w:val="004D5D44"/>
    <w:rsid w:val="004D6B55"/>
    <w:rsid w:val="004D7210"/>
    <w:rsid w:val="004D7D7E"/>
    <w:rsid w:val="004D7F97"/>
    <w:rsid w:val="004E0265"/>
    <w:rsid w:val="004E0B6E"/>
    <w:rsid w:val="004E0F62"/>
    <w:rsid w:val="004E1DAA"/>
    <w:rsid w:val="004E3044"/>
    <w:rsid w:val="004E4F38"/>
    <w:rsid w:val="004E698B"/>
    <w:rsid w:val="004F05CA"/>
    <w:rsid w:val="004F07AC"/>
    <w:rsid w:val="004F112A"/>
    <w:rsid w:val="004F1396"/>
    <w:rsid w:val="004F2AB9"/>
    <w:rsid w:val="004F3A6F"/>
    <w:rsid w:val="004F49A8"/>
    <w:rsid w:val="004F4C2A"/>
    <w:rsid w:val="004F59D6"/>
    <w:rsid w:val="004F6251"/>
    <w:rsid w:val="00502772"/>
    <w:rsid w:val="005051B6"/>
    <w:rsid w:val="00506FF5"/>
    <w:rsid w:val="00511377"/>
    <w:rsid w:val="00512DCE"/>
    <w:rsid w:val="00515391"/>
    <w:rsid w:val="00515A38"/>
    <w:rsid w:val="005161E9"/>
    <w:rsid w:val="00516CF8"/>
    <w:rsid w:val="0051759F"/>
    <w:rsid w:val="00517B64"/>
    <w:rsid w:val="00520B47"/>
    <w:rsid w:val="00521A67"/>
    <w:rsid w:val="005224F6"/>
    <w:rsid w:val="00524C05"/>
    <w:rsid w:val="00527A53"/>
    <w:rsid w:val="00527FFB"/>
    <w:rsid w:val="0053089A"/>
    <w:rsid w:val="00531920"/>
    <w:rsid w:val="00540715"/>
    <w:rsid w:val="0054077E"/>
    <w:rsid w:val="00540F97"/>
    <w:rsid w:val="00543A15"/>
    <w:rsid w:val="005449B2"/>
    <w:rsid w:val="00544DD8"/>
    <w:rsid w:val="0055024C"/>
    <w:rsid w:val="00551B19"/>
    <w:rsid w:val="005545DA"/>
    <w:rsid w:val="005561A0"/>
    <w:rsid w:val="00556C03"/>
    <w:rsid w:val="005575FE"/>
    <w:rsid w:val="00557BD5"/>
    <w:rsid w:val="00562D5D"/>
    <w:rsid w:val="005649A2"/>
    <w:rsid w:val="00565C00"/>
    <w:rsid w:val="005674E1"/>
    <w:rsid w:val="00572125"/>
    <w:rsid w:val="00573488"/>
    <w:rsid w:val="0057373F"/>
    <w:rsid w:val="0057391B"/>
    <w:rsid w:val="00573DAD"/>
    <w:rsid w:val="00576732"/>
    <w:rsid w:val="005837F2"/>
    <w:rsid w:val="005868B9"/>
    <w:rsid w:val="00587255"/>
    <w:rsid w:val="00592432"/>
    <w:rsid w:val="00592586"/>
    <w:rsid w:val="00593268"/>
    <w:rsid w:val="00596806"/>
    <w:rsid w:val="00597C2B"/>
    <w:rsid w:val="005A4F55"/>
    <w:rsid w:val="005A69C0"/>
    <w:rsid w:val="005A6C8C"/>
    <w:rsid w:val="005B32AA"/>
    <w:rsid w:val="005B4DDE"/>
    <w:rsid w:val="005B65B7"/>
    <w:rsid w:val="005B6D70"/>
    <w:rsid w:val="005C0178"/>
    <w:rsid w:val="005C0307"/>
    <w:rsid w:val="005C26AB"/>
    <w:rsid w:val="005C4038"/>
    <w:rsid w:val="005C52B3"/>
    <w:rsid w:val="005D123C"/>
    <w:rsid w:val="005D1F31"/>
    <w:rsid w:val="005D419C"/>
    <w:rsid w:val="005D448E"/>
    <w:rsid w:val="005D61D9"/>
    <w:rsid w:val="005D7976"/>
    <w:rsid w:val="005D7996"/>
    <w:rsid w:val="005E0F6A"/>
    <w:rsid w:val="005E2987"/>
    <w:rsid w:val="005E2A9C"/>
    <w:rsid w:val="005E594B"/>
    <w:rsid w:val="005E64BC"/>
    <w:rsid w:val="005E6E58"/>
    <w:rsid w:val="005E6EE3"/>
    <w:rsid w:val="005E6F85"/>
    <w:rsid w:val="005F1301"/>
    <w:rsid w:val="005F316D"/>
    <w:rsid w:val="005F3492"/>
    <w:rsid w:val="005F4C5F"/>
    <w:rsid w:val="005F7F41"/>
    <w:rsid w:val="00600426"/>
    <w:rsid w:val="00601F20"/>
    <w:rsid w:val="00603A3F"/>
    <w:rsid w:val="00603EFA"/>
    <w:rsid w:val="006043D4"/>
    <w:rsid w:val="00605AD6"/>
    <w:rsid w:val="00607A40"/>
    <w:rsid w:val="0061086E"/>
    <w:rsid w:val="00612428"/>
    <w:rsid w:val="0061374C"/>
    <w:rsid w:val="00614044"/>
    <w:rsid w:val="006142F1"/>
    <w:rsid w:val="00614323"/>
    <w:rsid w:val="00614596"/>
    <w:rsid w:val="006146B8"/>
    <w:rsid w:val="00617C9B"/>
    <w:rsid w:val="00621959"/>
    <w:rsid w:val="00622C3E"/>
    <w:rsid w:val="00623737"/>
    <w:rsid w:val="00624C95"/>
    <w:rsid w:val="00624E0A"/>
    <w:rsid w:val="006304CE"/>
    <w:rsid w:val="00631482"/>
    <w:rsid w:val="00635817"/>
    <w:rsid w:val="00637C86"/>
    <w:rsid w:val="00641404"/>
    <w:rsid w:val="00641720"/>
    <w:rsid w:val="00641FC3"/>
    <w:rsid w:val="00642B9B"/>
    <w:rsid w:val="00643155"/>
    <w:rsid w:val="00643318"/>
    <w:rsid w:val="00645DAB"/>
    <w:rsid w:val="00645DB8"/>
    <w:rsid w:val="00645DEB"/>
    <w:rsid w:val="006462FD"/>
    <w:rsid w:val="00647BBE"/>
    <w:rsid w:val="00650256"/>
    <w:rsid w:val="00650F31"/>
    <w:rsid w:val="00653F57"/>
    <w:rsid w:val="0065670E"/>
    <w:rsid w:val="006570E8"/>
    <w:rsid w:val="0067609C"/>
    <w:rsid w:val="006770FF"/>
    <w:rsid w:val="006809BD"/>
    <w:rsid w:val="00682D37"/>
    <w:rsid w:val="0068339A"/>
    <w:rsid w:val="00683611"/>
    <w:rsid w:val="00692B98"/>
    <w:rsid w:val="00697230"/>
    <w:rsid w:val="006A139B"/>
    <w:rsid w:val="006A277F"/>
    <w:rsid w:val="006A441A"/>
    <w:rsid w:val="006A4C98"/>
    <w:rsid w:val="006A613C"/>
    <w:rsid w:val="006A7289"/>
    <w:rsid w:val="006B12C6"/>
    <w:rsid w:val="006B1F2E"/>
    <w:rsid w:val="006B2280"/>
    <w:rsid w:val="006B2AB1"/>
    <w:rsid w:val="006B2DE4"/>
    <w:rsid w:val="006B7F97"/>
    <w:rsid w:val="006C02C7"/>
    <w:rsid w:val="006C11CD"/>
    <w:rsid w:val="006C125B"/>
    <w:rsid w:val="006C2000"/>
    <w:rsid w:val="006C27BD"/>
    <w:rsid w:val="006C6E46"/>
    <w:rsid w:val="006C77FC"/>
    <w:rsid w:val="006D0C9F"/>
    <w:rsid w:val="006D0DE1"/>
    <w:rsid w:val="006D25F3"/>
    <w:rsid w:val="006D3DFB"/>
    <w:rsid w:val="006D4F5A"/>
    <w:rsid w:val="006D6953"/>
    <w:rsid w:val="006D7A38"/>
    <w:rsid w:val="006E0B46"/>
    <w:rsid w:val="006E2543"/>
    <w:rsid w:val="006E34D8"/>
    <w:rsid w:val="006E3F3E"/>
    <w:rsid w:val="006E4A72"/>
    <w:rsid w:val="006E4AD9"/>
    <w:rsid w:val="006E6969"/>
    <w:rsid w:val="006E6F2C"/>
    <w:rsid w:val="006E7940"/>
    <w:rsid w:val="006F0C54"/>
    <w:rsid w:val="006F12A6"/>
    <w:rsid w:val="006F18C2"/>
    <w:rsid w:val="006F2F45"/>
    <w:rsid w:val="006F39AD"/>
    <w:rsid w:val="006F3A96"/>
    <w:rsid w:val="006F7F22"/>
    <w:rsid w:val="00707714"/>
    <w:rsid w:val="00710196"/>
    <w:rsid w:val="00712786"/>
    <w:rsid w:val="00712F5A"/>
    <w:rsid w:val="0071400C"/>
    <w:rsid w:val="007200A4"/>
    <w:rsid w:val="0072423C"/>
    <w:rsid w:val="00726018"/>
    <w:rsid w:val="00727671"/>
    <w:rsid w:val="0073024B"/>
    <w:rsid w:val="007310D7"/>
    <w:rsid w:val="0073477F"/>
    <w:rsid w:val="007363A4"/>
    <w:rsid w:val="00741B4B"/>
    <w:rsid w:val="00742EE7"/>
    <w:rsid w:val="007431F4"/>
    <w:rsid w:val="00747063"/>
    <w:rsid w:val="00747182"/>
    <w:rsid w:val="0075109A"/>
    <w:rsid w:val="0075502F"/>
    <w:rsid w:val="00755686"/>
    <w:rsid w:val="00760804"/>
    <w:rsid w:val="00761412"/>
    <w:rsid w:val="00767BA6"/>
    <w:rsid w:val="007708CB"/>
    <w:rsid w:val="0077099A"/>
    <w:rsid w:val="0077125A"/>
    <w:rsid w:val="00771A66"/>
    <w:rsid w:val="00771C1D"/>
    <w:rsid w:val="00772BA9"/>
    <w:rsid w:val="007735AA"/>
    <w:rsid w:val="007735F6"/>
    <w:rsid w:val="007736EB"/>
    <w:rsid w:val="00773951"/>
    <w:rsid w:val="00776C68"/>
    <w:rsid w:val="0077720E"/>
    <w:rsid w:val="007806F4"/>
    <w:rsid w:val="00780FC2"/>
    <w:rsid w:val="00781380"/>
    <w:rsid w:val="007819CF"/>
    <w:rsid w:val="00782BE6"/>
    <w:rsid w:val="00784746"/>
    <w:rsid w:val="007871D5"/>
    <w:rsid w:val="0079326C"/>
    <w:rsid w:val="0079502A"/>
    <w:rsid w:val="00795200"/>
    <w:rsid w:val="0079664C"/>
    <w:rsid w:val="007A0084"/>
    <w:rsid w:val="007A3129"/>
    <w:rsid w:val="007A5293"/>
    <w:rsid w:val="007A6C86"/>
    <w:rsid w:val="007B1A24"/>
    <w:rsid w:val="007B381F"/>
    <w:rsid w:val="007B504A"/>
    <w:rsid w:val="007B548C"/>
    <w:rsid w:val="007B7498"/>
    <w:rsid w:val="007C0194"/>
    <w:rsid w:val="007C0D52"/>
    <w:rsid w:val="007C2992"/>
    <w:rsid w:val="007C5811"/>
    <w:rsid w:val="007C6E04"/>
    <w:rsid w:val="007D097C"/>
    <w:rsid w:val="007D09F4"/>
    <w:rsid w:val="007D0C83"/>
    <w:rsid w:val="007D0C88"/>
    <w:rsid w:val="007D1829"/>
    <w:rsid w:val="007D2B99"/>
    <w:rsid w:val="007D6F6C"/>
    <w:rsid w:val="007D70BB"/>
    <w:rsid w:val="007E602E"/>
    <w:rsid w:val="007E637F"/>
    <w:rsid w:val="007E73CF"/>
    <w:rsid w:val="007E75D5"/>
    <w:rsid w:val="007F013F"/>
    <w:rsid w:val="008006E7"/>
    <w:rsid w:val="008010ED"/>
    <w:rsid w:val="00802DDD"/>
    <w:rsid w:val="00803A1A"/>
    <w:rsid w:val="00806B31"/>
    <w:rsid w:val="00806BF2"/>
    <w:rsid w:val="00810C6D"/>
    <w:rsid w:val="00812C19"/>
    <w:rsid w:val="00812F09"/>
    <w:rsid w:val="00813875"/>
    <w:rsid w:val="00814BB4"/>
    <w:rsid w:val="00814F38"/>
    <w:rsid w:val="0082010F"/>
    <w:rsid w:val="0082068B"/>
    <w:rsid w:val="00821D29"/>
    <w:rsid w:val="00823878"/>
    <w:rsid w:val="0082577F"/>
    <w:rsid w:val="0082596F"/>
    <w:rsid w:val="008267BC"/>
    <w:rsid w:val="0083073A"/>
    <w:rsid w:val="00832F2C"/>
    <w:rsid w:val="00833FFB"/>
    <w:rsid w:val="008343E1"/>
    <w:rsid w:val="00835E64"/>
    <w:rsid w:val="00835E8D"/>
    <w:rsid w:val="008362F3"/>
    <w:rsid w:val="00836C2B"/>
    <w:rsid w:val="00843D2B"/>
    <w:rsid w:val="008459EF"/>
    <w:rsid w:val="00846026"/>
    <w:rsid w:val="00847F9B"/>
    <w:rsid w:val="0085085F"/>
    <w:rsid w:val="00854203"/>
    <w:rsid w:val="00854540"/>
    <w:rsid w:val="00855380"/>
    <w:rsid w:val="00856A6E"/>
    <w:rsid w:val="00856FB0"/>
    <w:rsid w:val="008574C7"/>
    <w:rsid w:val="00860E6E"/>
    <w:rsid w:val="00861FFB"/>
    <w:rsid w:val="0086243C"/>
    <w:rsid w:val="008630C0"/>
    <w:rsid w:val="00871AFB"/>
    <w:rsid w:val="008720B3"/>
    <w:rsid w:val="008721DA"/>
    <w:rsid w:val="008722CF"/>
    <w:rsid w:val="008733E7"/>
    <w:rsid w:val="00874B0F"/>
    <w:rsid w:val="00875178"/>
    <w:rsid w:val="0087577D"/>
    <w:rsid w:val="0088510B"/>
    <w:rsid w:val="00886BCF"/>
    <w:rsid w:val="00887A36"/>
    <w:rsid w:val="00895AE5"/>
    <w:rsid w:val="00896DDE"/>
    <w:rsid w:val="008A1B5D"/>
    <w:rsid w:val="008A2870"/>
    <w:rsid w:val="008A5528"/>
    <w:rsid w:val="008A5813"/>
    <w:rsid w:val="008B51DF"/>
    <w:rsid w:val="008B6E4E"/>
    <w:rsid w:val="008B6F0F"/>
    <w:rsid w:val="008B7B81"/>
    <w:rsid w:val="008C3944"/>
    <w:rsid w:val="008C395D"/>
    <w:rsid w:val="008C6534"/>
    <w:rsid w:val="008C712B"/>
    <w:rsid w:val="008D01A7"/>
    <w:rsid w:val="008D0BCF"/>
    <w:rsid w:val="008D0E27"/>
    <w:rsid w:val="008D0E88"/>
    <w:rsid w:val="008D0F37"/>
    <w:rsid w:val="008D2B72"/>
    <w:rsid w:val="008D3F3F"/>
    <w:rsid w:val="008D40CF"/>
    <w:rsid w:val="008D47AE"/>
    <w:rsid w:val="008E059E"/>
    <w:rsid w:val="008E24C5"/>
    <w:rsid w:val="008E3F69"/>
    <w:rsid w:val="008E3F7B"/>
    <w:rsid w:val="008E4A57"/>
    <w:rsid w:val="008E6060"/>
    <w:rsid w:val="008F07CB"/>
    <w:rsid w:val="008F39A5"/>
    <w:rsid w:val="008F5412"/>
    <w:rsid w:val="008F6C1C"/>
    <w:rsid w:val="008F6CB8"/>
    <w:rsid w:val="00900A04"/>
    <w:rsid w:val="0090382A"/>
    <w:rsid w:val="00904EFE"/>
    <w:rsid w:val="00905EFC"/>
    <w:rsid w:val="00906E6C"/>
    <w:rsid w:val="009111E1"/>
    <w:rsid w:val="00911481"/>
    <w:rsid w:val="0091325B"/>
    <w:rsid w:val="00915E09"/>
    <w:rsid w:val="0091668F"/>
    <w:rsid w:val="00923C29"/>
    <w:rsid w:val="00925B46"/>
    <w:rsid w:val="009309B9"/>
    <w:rsid w:val="00935884"/>
    <w:rsid w:val="009362C4"/>
    <w:rsid w:val="009418C9"/>
    <w:rsid w:val="0094485F"/>
    <w:rsid w:val="00944C51"/>
    <w:rsid w:val="00946D55"/>
    <w:rsid w:val="00952DB3"/>
    <w:rsid w:val="00953264"/>
    <w:rsid w:val="009546C2"/>
    <w:rsid w:val="00954F4D"/>
    <w:rsid w:val="00955E4B"/>
    <w:rsid w:val="00955FAC"/>
    <w:rsid w:val="00956388"/>
    <w:rsid w:val="00956BED"/>
    <w:rsid w:val="00961D32"/>
    <w:rsid w:val="0096342C"/>
    <w:rsid w:val="00963781"/>
    <w:rsid w:val="009641FC"/>
    <w:rsid w:val="009668C5"/>
    <w:rsid w:val="00967809"/>
    <w:rsid w:val="009702F1"/>
    <w:rsid w:val="00974043"/>
    <w:rsid w:val="0097427D"/>
    <w:rsid w:val="0097473E"/>
    <w:rsid w:val="0097523A"/>
    <w:rsid w:val="00977BAE"/>
    <w:rsid w:val="009833A2"/>
    <w:rsid w:val="00985DA0"/>
    <w:rsid w:val="009871A9"/>
    <w:rsid w:val="009918E0"/>
    <w:rsid w:val="00993D9A"/>
    <w:rsid w:val="00994FE6"/>
    <w:rsid w:val="00995069"/>
    <w:rsid w:val="0099786B"/>
    <w:rsid w:val="009A1819"/>
    <w:rsid w:val="009A313D"/>
    <w:rsid w:val="009A5421"/>
    <w:rsid w:val="009A68D7"/>
    <w:rsid w:val="009B00B2"/>
    <w:rsid w:val="009B03A1"/>
    <w:rsid w:val="009B260F"/>
    <w:rsid w:val="009B27D2"/>
    <w:rsid w:val="009B6B51"/>
    <w:rsid w:val="009B7449"/>
    <w:rsid w:val="009C0AA6"/>
    <w:rsid w:val="009C0F04"/>
    <w:rsid w:val="009C13CF"/>
    <w:rsid w:val="009C17E7"/>
    <w:rsid w:val="009C24B0"/>
    <w:rsid w:val="009C6C76"/>
    <w:rsid w:val="009D1D30"/>
    <w:rsid w:val="009D2AB7"/>
    <w:rsid w:val="009E0E97"/>
    <w:rsid w:val="009E2A8B"/>
    <w:rsid w:val="009E54EA"/>
    <w:rsid w:val="009F02AE"/>
    <w:rsid w:val="009F1FF8"/>
    <w:rsid w:val="009F2DDF"/>
    <w:rsid w:val="009F383B"/>
    <w:rsid w:val="009F4295"/>
    <w:rsid w:val="00A00DDB"/>
    <w:rsid w:val="00A01114"/>
    <w:rsid w:val="00A0125E"/>
    <w:rsid w:val="00A015BE"/>
    <w:rsid w:val="00A03D1D"/>
    <w:rsid w:val="00A0590C"/>
    <w:rsid w:val="00A05C4E"/>
    <w:rsid w:val="00A1080E"/>
    <w:rsid w:val="00A1184E"/>
    <w:rsid w:val="00A12A77"/>
    <w:rsid w:val="00A12C5D"/>
    <w:rsid w:val="00A15DEA"/>
    <w:rsid w:val="00A17835"/>
    <w:rsid w:val="00A20BA7"/>
    <w:rsid w:val="00A20BF6"/>
    <w:rsid w:val="00A221E0"/>
    <w:rsid w:val="00A23B09"/>
    <w:rsid w:val="00A23E2D"/>
    <w:rsid w:val="00A245D9"/>
    <w:rsid w:val="00A24ADA"/>
    <w:rsid w:val="00A271F1"/>
    <w:rsid w:val="00A32C1A"/>
    <w:rsid w:val="00A33079"/>
    <w:rsid w:val="00A40CB5"/>
    <w:rsid w:val="00A41C6F"/>
    <w:rsid w:val="00A46F52"/>
    <w:rsid w:val="00A53422"/>
    <w:rsid w:val="00A53E2B"/>
    <w:rsid w:val="00A54E85"/>
    <w:rsid w:val="00A55375"/>
    <w:rsid w:val="00A55A65"/>
    <w:rsid w:val="00A60F01"/>
    <w:rsid w:val="00A60F06"/>
    <w:rsid w:val="00A610AB"/>
    <w:rsid w:val="00A62180"/>
    <w:rsid w:val="00A63069"/>
    <w:rsid w:val="00A638DD"/>
    <w:rsid w:val="00A650E8"/>
    <w:rsid w:val="00A7108B"/>
    <w:rsid w:val="00A72807"/>
    <w:rsid w:val="00A76E7B"/>
    <w:rsid w:val="00A8187E"/>
    <w:rsid w:val="00A83567"/>
    <w:rsid w:val="00A8365A"/>
    <w:rsid w:val="00A83882"/>
    <w:rsid w:val="00A84DDC"/>
    <w:rsid w:val="00A87A4F"/>
    <w:rsid w:val="00A87A91"/>
    <w:rsid w:val="00A92F1D"/>
    <w:rsid w:val="00A931F2"/>
    <w:rsid w:val="00A939DC"/>
    <w:rsid w:val="00A93AF6"/>
    <w:rsid w:val="00A9581B"/>
    <w:rsid w:val="00A9668D"/>
    <w:rsid w:val="00A97AF2"/>
    <w:rsid w:val="00AA15D5"/>
    <w:rsid w:val="00AA3697"/>
    <w:rsid w:val="00AA4461"/>
    <w:rsid w:val="00AA5894"/>
    <w:rsid w:val="00AA714A"/>
    <w:rsid w:val="00AA7AF2"/>
    <w:rsid w:val="00AB043B"/>
    <w:rsid w:val="00AB069D"/>
    <w:rsid w:val="00AB24CC"/>
    <w:rsid w:val="00AB3154"/>
    <w:rsid w:val="00AB33FA"/>
    <w:rsid w:val="00AB69EA"/>
    <w:rsid w:val="00AB7D66"/>
    <w:rsid w:val="00AC41B0"/>
    <w:rsid w:val="00AC5A9A"/>
    <w:rsid w:val="00AD0AFD"/>
    <w:rsid w:val="00AD321D"/>
    <w:rsid w:val="00AD3F4B"/>
    <w:rsid w:val="00AD630F"/>
    <w:rsid w:val="00AD7172"/>
    <w:rsid w:val="00AE2811"/>
    <w:rsid w:val="00AE29E6"/>
    <w:rsid w:val="00AE2A06"/>
    <w:rsid w:val="00AE2D3E"/>
    <w:rsid w:val="00AE48FC"/>
    <w:rsid w:val="00AE568E"/>
    <w:rsid w:val="00AE73D7"/>
    <w:rsid w:val="00AF163C"/>
    <w:rsid w:val="00AF39E7"/>
    <w:rsid w:val="00AF3C50"/>
    <w:rsid w:val="00B00BB4"/>
    <w:rsid w:val="00B01685"/>
    <w:rsid w:val="00B033F5"/>
    <w:rsid w:val="00B0342C"/>
    <w:rsid w:val="00B05F39"/>
    <w:rsid w:val="00B11252"/>
    <w:rsid w:val="00B11E53"/>
    <w:rsid w:val="00B12AAC"/>
    <w:rsid w:val="00B13E92"/>
    <w:rsid w:val="00B146CC"/>
    <w:rsid w:val="00B14C89"/>
    <w:rsid w:val="00B153DB"/>
    <w:rsid w:val="00B15AED"/>
    <w:rsid w:val="00B20E01"/>
    <w:rsid w:val="00B21BB9"/>
    <w:rsid w:val="00B226BB"/>
    <w:rsid w:val="00B24DB4"/>
    <w:rsid w:val="00B25CB7"/>
    <w:rsid w:val="00B269F0"/>
    <w:rsid w:val="00B26B76"/>
    <w:rsid w:val="00B30F0B"/>
    <w:rsid w:val="00B339F3"/>
    <w:rsid w:val="00B347CB"/>
    <w:rsid w:val="00B35FC2"/>
    <w:rsid w:val="00B364D8"/>
    <w:rsid w:val="00B42262"/>
    <w:rsid w:val="00B423EE"/>
    <w:rsid w:val="00B472A8"/>
    <w:rsid w:val="00B50E9C"/>
    <w:rsid w:val="00B51CEA"/>
    <w:rsid w:val="00B52C78"/>
    <w:rsid w:val="00B54DFA"/>
    <w:rsid w:val="00B5582B"/>
    <w:rsid w:val="00B56735"/>
    <w:rsid w:val="00B603E3"/>
    <w:rsid w:val="00B642F2"/>
    <w:rsid w:val="00B64BD5"/>
    <w:rsid w:val="00B6583A"/>
    <w:rsid w:val="00B72D86"/>
    <w:rsid w:val="00B74CB7"/>
    <w:rsid w:val="00B74D4B"/>
    <w:rsid w:val="00B7520F"/>
    <w:rsid w:val="00B7548F"/>
    <w:rsid w:val="00B7564C"/>
    <w:rsid w:val="00B7587F"/>
    <w:rsid w:val="00B75B21"/>
    <w:rsid w:val="00B7647D"/>
    <w:rsid w:val="00B80EF9"/>
    <w:rsid w:val="00B80F84"/>
    <w:rsid w:val="00B81135"/>
    <w:rsid w:val="00B81BD1"/>
    <w:rsid w:val="00B84C21"/>
    <w:rsid w:val="00B86241"/>
    <w:rsid w:val="00B874A8"/>
    <w:rsid w:val="00B87A8C"/>
    <w:rsid w:val="00B91257"/>
    <w:rsid w:val="00B931E3"/>
    <w:rsid w:val="00B95399"/>
    <w:rsid w:val="00B9675B"/>
    <w:rsid w:val="00B96EB5"/>
    <w:rsid w:val="00B972CB"/>
    <w:rsid w:val="00B97C32"/>
    <w:rsid w:val="00BA01F6"/>
    <w:rsid w:val="00BA25D7"/>
    <w:rsid w:val="00BA43F8"/>
    <w:rsid w:val="00BA49E5"/>
    <w:rsid w:val="00BA5068"/>
    <w:rsid w:val="00BA675C"/>
    <w:rsid w:val="00BA6EE7"/>
    <w:rsid w:val="00BB0455"/>
    <w:rsid w:val="00BB2501"/>
    <w:rsid w:val="00BB3684"/>
    <w:rsid w:val="00BB5472"/>
    <w:rsid w:val="00BB61E0"/>
    <w:rsid w:val="00BC0FCC"/>
    <w:rsid w:val="00BC244F"/>
    <w:rsid w:val="00BC2637"/>
    <w:rsid w:val="00BC361D"/>
    <w:rsid w:val="00BC3A71"/>
    <w:rsid w:val="00BC3B3C"/>
    <w:rsid w:val="00BC6BE4"/>
    <w:rsid w:val="00BC7714"/>
    <w:rsid w:val="00BC7F63"/>
    <w:rsid w:val="00BD4190"/>
    <w:rsid w:val="00BD5089"/>
    <w:rsid w:val="00BD54D4"/>
    <w:rsid w:val="00BD65C7"/>
    <w:rsid w:val="00BE4E3E"/>
    <w:rsid w:val="00BE59CE"/>
    <w:rsid w:val="00BF0F20"/>
    <w:rsid w:val="00BF1D0A"/>
    <w:rsid w:val="00C003D3"/>
    <w:rsid w:val="00C00976"/>
    <w:rsid w:val="00C03FC9"/>
    <w:rsid w:val="00C04471"/>
    <w:rsid w:val="00C04EF1"/>
    <w:rsid w:val="00C05ABA"/>
    <w:rsid w:val="00C062AE"/>
    <w:rsid w:val="00C10B61"/>
    <w:rsid w:val="00C10CCD"/>
    <w:rsid w:val="00C11F7E"/>
    <w:rsid w:val="00C138CE"/>
    <w:rsid w:val="00C144B8"/>
    <w:rsid w:val="00C15265"/>
    <w:rsid w:val="00C157D0"/>
    <w:rsid w:val="00C15850"/>
    <w:rsid w:val="00C17F9C"/>
    <w:rsid w:val="00C20752"/>
    <w:rsid w:val="00C20943"/>
    <w:rsid w:val="00C21D63"/>
    <w:rsid w:val="00C232C5"/>
    <w:rsid w:val="00C239D7"/>
    <w:rsid w:val="00C23C27"/>
    <w:rsid w:val="00C24A75"/>
    <w:rsid w:val="00C255D1"/>
    <w:rsid w:val="00C271FA"/>
    <w:rsid w:val="00C27700"/>
    <w:rsid w:val="00C27CBA"/>
    <w:rsid w:val="00C30157"/>
    <w:rsid w:val="00C3089A"/>
    <w:rsid w:val="00C30B89"/>
    <w:rsid w:val="00C32173"/>
    <w:rsid w:val="00C3346B"/>
    <w:rsid w:val="00C36FBE"/>
    <w:rsid w:val="00C37611"/>
    <w:rsid w:val="00C37C6F"/>
    <w:rsid w:val="00C40C35"/>
    <w:rsid w:val="00C41D63"/>
    <w:rsid w:val="00C42483"/>
    <w:rsid w:val="00C43B98"/>
    <w:rsid w:val="00C45C06"/>
    <w:rsid w:val="00C477AE"/>
    <w:rsid w:val="00C52D38"/>
    <w:rsid w:val="00C547FA"/>
    <w:rsid w:val="00C55022"/>
    <w:rsid w:val="00C55638"/>
    <w:rsid w:val="00C569C0"/>
    <w:rsid w:val="00C60450"/>
    <w:rsid w:val="00C60B91"/>
    <w:rsid w:val="00C60C5C"/>
    <w:rsid w:val="00C62186"/>
    <w:rsid w:val="00C63D7B"/>
    <w:rsid w:val="00C64B47"/>
    <w:rsid w:val="00C656F1"/>
    <w:rsid w:val="00C65B67"/>
    <w:rsid w:val="00C66916"/>
    <w:rsid w:val="00C738DD"/>
    <w:rsid w:val="00C744D4"/>
    <w:rsid w:val="00C757E2"/>
    <w:rsid w:val="00C76CF0"/>
    <w:rsid w:val="00C806BF"/>
    <w:rsid w:val="00C81A7D"/>
    <w:rsid w:val="00C85195"/>
    <w:rsid w:val="00C87A97"/>
    <w:rsid w:val="00C90486"/>
    <w:rsid w:val="00C91DBD"/>
    <w:rsid w:val="00C926AD"/>
    <w:rsid w:val="00C96A1E"/>
    <w:rsid w:val="00C97180"/>
    <w:rsid w:val="00CA2FC9"/>
    <w:rsid w:val="00CA5A20"/>
    <w:rsid w:val="00CA60EF"/>
    <w:rsid w:val="00CA74D4"/>
    <w:rsid w:val="00CB0507"/>
    <w:rsid w:val="00CB0580"/>
    <w:rsid w:val="00CB1E7E"/>
    <w:rsid w:val="00CB5A7A"/>
    <w:rsid w:val="00CB5D8D"/>
    <w:rsid w:val="00CB5DBF"/>
    <w:rsid w:val="00CB623B"/>
    <w:rsid w:val="00CB69D4"/>
    <w:rsid w:val="00CB6A76"/>
    <w:rsid w:val="00CB7D68"/>
    <w:rsid w:val="00CC2143"/>
    <w:rsid w:val="00CC21DC"/>
    <w:rsid w:val="00CC4DC4"/>
    <w:rsid w:val="00CC513B"/>
    <w:rsid w:val="00CC5DC9"/>
    <w:rsid w:val="00CC637C"/>
    <w:rsid w:val="00CC75C7"/>
    <w:rsid w:val="00CD00D8"/>
    <w:rsid w:val="00CD06A9"/>
    <w:rsid w:val="00CD0895"/>
    <w:rsid w:val="00CD25E2"/>
    <w:rsid w:val="00CD437B"/>
    <w:rsid w:val="00CD69A5"/>
    <w:rsid w:val="00CE13DA"/>
    <w:rsid w:val="00CE1509"/>
    <w:rsid w:val="00CE2794"/>
    <w:rsid w:val="00CE4E45"/>
    <w:rsid w:val="00CE4FCB"/>
    <w:rsid w:val="00CE5350"/>
    <w:rsid w:val="00CF0296"/>
    <w:rsid w:val="00CF1706"/>
    <w:rsid w:val="00CF6A27"/>
    <w:rsid w:val="00CF7FC6"/>
    <w:rsid w:val="00D00498"/>
    <w:rsid w:val="00D0068A"/>
    <w:rsid w:val="00D01A2E"/>
    <w:rsid w:val="00D0342E"/>
    <w:rsid w:val="00D05644"/>
    <w:rsid w:val="00D05861"/>
    <w:rsid w:val="00D05A18"/>
    <w:rsid w:val="00D0686A"/>
    <w:rsid w:val="00D06B26"/>
    <w:rsid w:val="00D07741"/>
    <w:rsid w:val="00D0794B"/>
    <w:rsid w:val="00D10D8D"/>
    <w:rsid w:val="00D11AE0"/>
    <w:rsid w:val="00D13333"/>
    <w:rsid w:val="00D13930"/>
    <w:rsid w:val="00D14DEF"/>
    <w:rsid w:val="00D16496"/>
    <w:rsid w:val="00D2035A"/>
    <w:rsid w:val="00D20570"/>
    <w:rsid w:val="00D20F56"/>
    <w:rsid w:val="00D22190"/>
    <w:rsid w:val="00D22AC0"/>
    <w:rsid w:val="00D24165"/>
    <w:rsid w:val="00D24F2D"/>
    <w:rsid w:val="00D25708"/>
    <w:rsid w:val="00D2670B"/>
    <w:rsid w:val="00D26B50"/>
    <w:rsid w:val="00D26C45"/>
    <w:rsid w:val="00D27793"/>
    <w:rsid w:val="00D27A79"/>
    <w:rsid w:val="00D30319"/>
    <w:rsid w:val="00D34E7D"/>
    <w:rsid w:val="00D358CB"/>
    <w:rsid w:val="00D36A7C"/>
    <w:rsid w:val="00D36D59"/>
    <w:rsid w:val="00D372AE"/>
    <w:rsid w:val="00D45207"/>
    <w:rsid w:val="00D46339"/>
    <w:rsid w:val="00D5015C"/>
    <w:rsid w:val="00D503CE"/>
    <w:rsid w:val="00D50732"/>
    <w:rsid w:val="00D51DBB"/>
    <w:rsid w:val="00D521FB"/>
    <w:rsid w:val="00D5295C"/>
    <w:rsid w:val="00D553FF"/>
    <w:rsid w:val="00D55F27"/>
    <w:rsid w:val="00D56FEB"/>
    <w:rsid w:val="00D603B2"/>
    <w:rsid w:val="00D636D4"/>
    <w:rsid w:val="00D6414C"/>
    <w:rsid w:val="00D64200"/>
    <w:rsid w:val="00D65D8D"/>
    <w:rsid w:val="00D7101A"/>
    <w:rsid w:val="00D72D00"/>
    <w:rsid w:val="00D72FA3"/>
    <w:rsid w:val="00D76399"/>
    <w:rsid w:val="00D77A7B"/>
    <w:rsid w:val="00D8044F"/>
    <w:rsid w:val="00D85547"/>
    <w:rsid w:val="00D866E4"/>
    <w:rsid w:val="00D91006"/>
    <w:rsid w:val="00D9232E"/>
    <w:rsid w:val="00D9344F"/>
    <w:rsid w:val="00D95A31"/>
    <w:rsid w:val="00D968F8"/>
    <w:rsid w:val="00D97A74"/>
    <w:rsid w:val="00DA1E2A"/>
    <w:rsid w:val="00DA7225"/>
    <w:rsid w:val="00DA7EE0"/>
    <w:rsid w:val="00DB14C7"/>
    <w:rsid w:val="00DB2136"/>
    <w:rsid w:val="00DB27DB"/>
    <w:rsid w:val="00DB4BEC"/>
    <w:rsid w:val="00DB567E"/>
    <w:rsid w:val="00DC061B"/>
    <w:rsid w:val="00DC58E1"/>
    <w:rsid w:val="00DC5932"/>
    <w:rsid w:val="00DC5937"/>
    <w:rsid w:val="00DC77B9"/>
    <w:rsid w:val="00DC7BC7"/>
    <w:rsid w:val="00DD07E0"/>
    <w:rsid w:val="00DD25F4"/>
    <w:rsid w:val="00DE0BE2"/>
    <w:rsid w:val="00DE0C0B"/>
    <w:rsid w:val="00DE6FD3"/>
    <w:rsid w:val="00DE7B2E"/>
    <w:rsid w:val="00DE7CD1"/>
    <w:rsid w:val="00DF263C"/>
    <w:rsid w:val="00DF2868"/>
    <w:rsid w:val="00DF347C"/>
    <w:rsid w:val="00DF34D5"/>
    <w:rsid w:val="00DF3BB0"/>
    <w:rsid w:val="00DF62CC"/>
    <w:rsid w:val="00DF6EAA"/>
    <w:rsid w:val="00E040C0"/>
    <w:rsid w:val="00E04932"/>
    <w:rsid w:val="00E110AB"/>
    <w:rsid w:val="00E11D5D"/>
    <w:rsid w:val="00E143E7"/>
    <w:rsid w:val="00E2015C"/>
    <w:rsid w:val="00E23AAE"/>
    <w:rsid w:val="00E24BB8"/>
    <w:rsid w:val="00E257DF"/>
    <w:rsid w:val="00E26F21"/>
    <w:rsid w:val="00E271CE"/>
    <w:rsid w:val="00E300BB"/>
    <w:rsid w:val="00E300F0"/>
    <w:rsid w:val="00E30A3C"/>
    <w:rsid w:val="00E31899"/>
    <w:rsid w:val="00E33DA4"/>
    <w:rsid w:val="00E35B5D"/>
    <w:rsid w:val="00E3627E"/>
    <w:rsid w:val="00E375BA"/>
    <w:rsid w:val="00E41171"/>
    <w:rsid w:val="00E412C1"/>
    <w:rsid w:val="00E453B6"/>
    <w:rsid w:val="00E462D1"/>
    <w:rsid w:val="00E46B33"/>
    <w:rsid w:val="00E47316"/>
    <w:rsid w:val="00E5387C"/>
    <w:rsid w:val="00E56A06"/>
    <w:rsid w:val="00E61073"/>
    <w:rsid w:val="00E61C9F"/>
    <w:rsid w:val="00E62640"/>
    <w:rsid w:val="00E62D2D"/>
    <w:rsid w:val="00E660EE"/>
    <w:rsid w:val="00E75EEF"/>
    <w:rsid w:val="00E76D4F"/>
    <w:rsid w:val="00E82B74"/>
    <w:rsid w:val="00E8321E"/>
    <w:rsid w:val="00E8381C"/>
    <w:rsid w:val="00E84A18"/>
    <w:rsid w:val="00E87770"/>
    <w:rsid w:val="00E92745"/>
    <w:rsid w:val="00E951C3"/>
    <w:rsid w:val="00E97AE7"/>
    <w:rsid w:val="00E97B25"/>
    <w:rsid w:val="00EA07A8"/>
    <w:rsid w:val="00EA3A06"/>
    <w:rsid w:val="00EA4613"/>
    <w:rsid w:val="00EA4E00"/>
    <w:rsid w:val="00EA64D8"/>
    <w:rsid w:val="00EA6DF1"/>
    <w:rsid w:val="00EB304D"/>
    <w:rsid w:val="00EB48E9"/>
    <w:rsid w:val="00EB63E1"/>
    <w:rsid w:val="00EB6DBF"/>
    <w:rsid w:val="00EC2666"/>
    <w:rsid w:val="00EC44A1"/>
    <w:rsid w:val="00EC4AFA"/>
    <w:rsid w:val="00EC673C"/>
    <w:rsid w:val="00ED1403"/>
    <w:rsid w:val="00ED4BEA"/>
    <w:rsid w:val="00ED6A28"/>
    <w:rsid w:val="00ED7FAD"/>
    <w:rsid w:val="00EE0225"/>
    <w:rsid w:val="00EE03B5"/>
    <w:rsid w:val="00EE2BEC"/>
    <w:rsid w:val="00EE3127"/>
    <w:rsid w:val="00EE40CA"/>
    <w:rsid w:val="00EE45F0"/>
    <w:rsid w:val="00EE4B0E"/>
    <w:rsid w:val="00EE5938"/>
    <w:rsid w:val="00EF3F87"/>
    <w:rsid w:val="00EF59A1"/>
    <w:rsid w:val="00EF5D49"/>
    <w:rsid w:val="00EF70CA"/>
    <w:rsid w:val="00EF7B56"/>
    <w:rsid w:val="00EF7B5E"/>
    <w:rsid w:val="00F0032C"/>
    <w:rsid w:val="00F0113C"/>
    <w:rsid w:val="00F01BE0"/>
    <w:rsid w:val="00F01C57"/>
    <w:rsid w:val="00F03A2F"/>
    <w:rsid w:val="00F07841"/>
    <w:rsid w:val="00F10C00"/>
    <w:rsid w:val="00F1115A"/>
    <w:rsid w:val="00F1378C"/>
    <w:rsid w:val="00F15D9B"/>
    <w:rsid w:val="00F15F03"/>
    <w:rsid w:val="00F17BBD"/>
    <w:rsid w:val="00F211BF"/>
    <w:rsid w:val="00F23705"/>
    <w:rsid w:val="00F23949"/>
    <w:rsid w:val="00F23EA0"/>
    <w:rsid w:val="00F248A1"/>
    <w:rsid w:val="00F2626B"/>
    <w:rsid w:val="00F26A3E"/>
    <w:rsid w:val="00F274AE"/>
    <w:rsid w:val="00F31093"/>
    <w:rsid w:val="00F31842"/>
    <w:rsid w:val="00F32602"/>
    <w:rsid w:val="00F34D5F"/>
    <w:rsid w:val="00F3592E"/>
    <w:rsid w:val="00F360C8"/>
    <w:rsid w:val="00F360C9"/>
    <w:rsid w:val="00F413F6"/>
    <w:rsid w:val="00F41594"/>
    <w:rsid w:val="00F422DC"/>
    <w:rsid w:val="00F44777"/>
    <w:rsid w:val="00F4557A"/>
    <w:rsid w:val="00F465A1"/>
    <w:rsid w:val="00F465A7"/>
    <w:rsid w:val="00F46A26"/>
    <w:rsid w:val="00F47763"/>
    <w:rsid w:val="00F47FC3"/>
    <w:rsid w:val="00F5033C"/>
    <w:rsid w:val="00F53014"/>
    <w:rsid w:val="00F53841"/>
    <w:rsid w:val="00F53D59"/>
    <w:rsid w:val="00F55F21"/>
    <w:rsid w:val="00F56C5C"/>
    <w:rsid w:val="00F6168C"/>
    <w:rsid w:val="00F63EAB"/>
    <w:rsid w:val="00F67083"/>
    <w:rsid w:val="00F6797B"/>
    <w:rsid w:val="00F712D7"/>
    <w:rsid w:val="00F7181A"/>
    <w:rsid w:val="00F72638"/>
    <w:rsid w:val="00F72B02"/>
    <w:rsid w:val="00F73442"/>
    <w:rsid w:val="00F73D48"/>
    <w:rsid w:val="00F74C5A"/>
    <w:rsid w:val="00F752D7"/>
    <w:rsid w:val="00F75A36"/>
    <w:rsid w:val="00F75B73"/>
    <w:rsid w:val="00F75E6F"/>
    <w:rsid w:val="00F775CD"/>
    <w:rsid w:val="00F80612"/>
    <w:rsid w:val="00F81A3E"/>
    <w:rsid w:val="00F81E8D"/>
    <w:rsid w:val="00F844B2"/>
    <w:rsid w:val="00F84D06"/>
    <w:rsid w:val="00F857ED"/>
    <w:rsid w:val="00F868D1"/>
    <w:rsid w:val="00F86F75"/>
    <w:rsid w:val="00F872A0"/>
    <w:rsid w:val="00F87E46"/>
    <w:rsid w:val="00F92605"/>
    <w:rsid w:val="00F95A5B"/>
    <w:rsid w:val="00F95C81"/>
    <w:rsid w:val="00F96897"/>
    <w:rsid w:val="00FA0ECE"/>
    <w:rsid w:val="00FA226D"/>
    <w:rsid w:val="00FA603E"/>
    <w:rsid w:val="00FA6CDA"/>
    <w:rsid w:val="00FA7483"/>
    <w:rsid w:val="00FB347C"/>
    <w:rsid w:val="00FB6BA5"/>
    <w:rsid w:val="00FC3DC6"/>
    <w:rsid w:val="00FC6C20"/>
    <w:rsid w:val="00FD1E90"/>
    <w:rsid w:val="00FD3337"/>
    <w:rsid w:val="00FD508B"/>
    <w:rsid w:val="00FD68A1"/>
    <w:rsid w:val="00FE4A57"/>
    <w:rsid w:val="00FE4C66"/>
    <w:rsid w:val="00FE5AE4"/>
    <w:rsid w:val="00FE6D2F"/>
    <w:rsid w:val="00FF0D50"/>
    <w:rsid w:val="00F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2E62"/>
  <w15:docId w15:val="{B8969836-B020-4376-8DC9-8646F8CA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73"/>
    <w:pPr>
      <w:spacing w:after="200" w:line="276" w:lineRule="auto"/>
    </w:pPr>
    <w:rPr>
      <w:sz w:val="22"/>
      <w:szCs w:val="22"/>
    </w:rPr>
  </w:style>
  <w:style w:type="paragraph" w:styleId="Heading1">
    <w:name w:val="heading 1"/>
    <w:basedOn w:val="Normal"/>
    <w:next w:val="Normal"/>
    <w:link w:val="Heading1Char"/>
    <w:uiPriority w:val="9"/>
    <w:qFormat/>
    <w:rsid w:val="006F2F45"/>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E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C17E7"/>
    <w:rPr>
      <w:rFonts w:ascii="Tahoma" w:hAnsi="Tahoma" w:cs="Tahoma"/>
      <w:sz w:val="16"/>
      <w:szCs w:val="16"/>
    </w:rPr>
  </w:style>
  <w:style w:type="paragraph" w:customStyle="1" w:styleId="Bezmezer1">
    <w:name w:val="Bez mezer1"/>
    <w:uiPriority w:val="1"/>
    <w:qFormat/>
    <w:rsid w:val="00DE7B2E"/>
    <w:rPr>
      <w:sz w:val="22"/>
      <w:szCs w:val="22"/>
    </w:rPr>
  </w:style>
  <w:style w:type="character" w:customStyle="1" w:styleId="Heading1Char">
    <w:name w:val="Heading 1 Char"/>
    <w:link w:val="Heading1"/>
    <w:uiPriority w:val="9"/>
    <w:rsid w:val="006F2F45"/>
    <w:rPr>
      <w:rFonts w:ascii="Cambria" w:eastAsia="Times New Roman" w:hAnsi="Cambria" w:cs="Times New Roman"/>
      <w:b/>
      <w:bCs/>
      <w:kern w:val="32"/>
      <w:sz w:val="32"/>
      <w:szCs w:val="32"/>
    </w:rPr>
  </w:style>
  <w:style w:type="character" w:customStyle="1" w:styleId="Zstupntext1">
    <w:name w:val="Zástupný text1"/>
    <w:uiPriority w:val="99"/>
    <w:semiHidden/>
    <w:rsid w:val="00BC6BE4"/>
    <w:rPr>
      <w:color w:val="808080"/>
    </w:rPr>
  </w:style>
  <w:style w:type="table" w:styleId="TableGrid">
    <w:name w:val="Table Grid"/>
    <w:basedOn w:val="TableNormal"/>
    <w:uiPriority w:val="59"/>
    <w:rsid w:val="009B2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D25E2"/>
    <w:rPr>
      <w:color w:val="0000FF"/>
      <w:u w:val="single"/>
    </w:rPr>
  </w:style>
  <w:style w:type="paragraph" w:styleId="Header">
    <w:name w:val="header"/>
    <w:basedOn w:val="Normal"/>
    <w:link w:val="HeaderChar"/>
    <w:uiPriority w:val="99"/>
    <w:semiHidden/>
    <w:unhideWhenUsed/>
    <w:rsid w:val="00331FE6"/>
    <w:pPr>
      <w:tabs>
        <w:tab w:val="center" w:pos="4703"/>
        <w:tab w:val="right" w:pos="9406"/>
      </w:tabs>
    </w:pPr>
  </w:style>
  <w:style w:type="character" w:customStyle="1" w:styleId="HeaderChar">
    <w:name w:val="Header Char"/>
    <w:link w:val="Header"/>
    <w:uiPriority w:val="99"/>
    <w:semiHidden/>
    <w:rsid w:val="00331FE6"/>
    <w:rPr>
      <w:sz w:val="22"/>
      <w:szCs w:val="22"/>
    </w:rPr>
  </w:style>
  <w:style w:type="paragraph" w:styleId="Footer">
    <w:name w:val="footer"/>
    <w:basedOn w:val="Normal"/>
    <w:link w:val="FooterChar"/>
    <w:uiPriority w:val="99"/>
    <w:semiHidden/>
    <w:unhideWhenUsed/>
    <w:rsid w:val="00331FE6"/>
    <w:pPr>
      <w:tabs>
        <w:tab w:val="center" w:pos="4703"/>
        <w:tab w:val="right" w:pos="9406"/>
      </w:tabs>
    </w:pPr>
  </w:style>
  <w:style w:type="character" w:customStyle="1" w:styleId="FooterChar">
    <w:name w:val="Footer Char"/>
    <w:link w:val="Footer"/>
    <w:uiPriority w:val="99"/>
    <w:semiHidden/>
    <w:rsid w:val="00331FE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udy\Teaching\Seminar%20k%20diplomkam%20I\Thesis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Thesis_Proposal.dotx</Template>
  <TotalTime>6</TotalTime>
  <Pages>1</Pages>
  <Words>317</Words>
  <Characters>1807</Characters>
  <Application>Microsoft Office Word</Application>
  <DocSecurity>0</DocSecurity>
  <Lines>15</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Master Thesis Proposal         EXAMPLE</vt:lpstr>
      <vt:lpstr>Master Thesis Proposal         EXAMPLE</vt:lpstr>
    </vt:vector>
  </TitlesOfParts>
  <Company>Hewlett-Packard Company</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Proposal         EXAMPLE</dc:title>
  <dc:creator>Tomas Havranek</dc:creator>
  <cp:lastModifiedBy>Rapolu Ravi Teja</cp:lastModifiedBy>
  <cp:revision>4</cp:revision>
  <cp:lastPrinted>2021-10-10T06:29:00Z</cp:lastPrinted>
  <dcterms:created xsi:type="dcterms:W3CDTF">2021-10-10T06:27:00Z</dcterms:created>
  <dcterms:modified xsi:type="dcterms:W3CDTF">2021-10-10T06:30:00Z</dcterms:modified>
</cp:coreProperties>
</file>