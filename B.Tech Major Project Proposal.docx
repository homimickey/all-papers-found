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6962" w14:textId="77777777" w:rsidR="00773951" w:rsidRPr="00974043" w:rsidRDefault="00C239D7" w:rsidP="00773951">
      <w:pPr>
        <w:pStyle w:val="Heading1"/>
        <w:rPr>
          <w:rFonts w:ascii="Times New Roman" w:hAnsi="Times New Roman"/>
        </w:rPr>
      </w:pPr>
      <w:r>
        <w:rPr>
          <w:rFonts w:ascii="Times New Roman" w:hAnsi="Times New Roman"/>
          <w:noProof/>
        </w:rPr>
        <w:drawing>
          <wp:anchor distT="0" distB="0" distL="114300" distR="114300" simplePos="0" relativeHeight="251657216" behindDoc="0" locked="0" layoutInCell="1" allowOverlap="1" wp14:anchorId="56EC25E0" wp14:editId="3C75F6D0">
            <wp:simplePos x="0" y="0"/>
            <wp:positionH relativeFrom="column">
              <wp:posOffset>5223510</wp:posOffset>
            </wp:positionH>
            <wp:positionV relativeFrom="paragraph">
              <wp:posOffset>125730</wp:posOffset>
            </wp:positionV>
            <wp:extent cx="899795" cy="680085"/>
            <wp:effectExtent l="1905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899795" cy="680085"/>
                    </a:xfrm>
                    <a:prstGeom prst="rect">
                      <a:avLst/>
                    </a:prstGeom>
                    <a:noFill/>
                    <a:ln w="9525">
                      <a:noFill/>
                      <a:miter lim="800000"/>
                      <a:headEnd/>
                      <a:tailEnd/>
                    </a:ln>
                  </pic:spPr>
                </pic:pic>
              </a:graphicData>
            </a:graphic>
          </wp:anchor>
        </w:drawing>
      </w:r>
      <w:proofErr w:type="spellStart"/>
      <w:proofErr w:type="gramStart"/>
      <w:r w:rsidR="00123835" w:rsidRPr="00974043">
        <w:rPr>
          <w:rFonts w:ascii="Times New Roman" w:hAnsi="Times New Roman"/>
        </w:rPr>
        <w:t>B</w:t>
      </w:r>
      <w:r w:rsidR="00596806" w:rsidRPr="00974043">
        <w:rPr>
          <w:rFonts w:ascii="Times New Roman" w:hAnsi="Times New Roman"/>
        </w:rPr>
        <w:t>.Tech</w:t>
      </w:r>
      <w:proofErr w:type="spellEnd"/>
      <w:proofErr w:type="gramEnd"/>
      <w:r w:rsidR="00596806" w:rsidRPr="00974043">
        <w:rPr>
          <w:rFonts w:ascii="Times New Roman" w:hAnsi="Times New Roman"/>
        </w:rPr>
        <w:t xml:space="preserve"> </w:t>
      </w:r>
      <w:r w:rsidR="004F1396">
        <w:rPr>
          <w:rFonts w:ascii="Times New Roman" w:hAnsi="Times New Roman"/>
        </w:rPr>
        <w:t xml:space="preserve">Final Year </w:t>
      </w:r>
      <w:r w:rsidR="00C21D63">
        <w:rPr>
          <w:rFonts w:ascii="Times New Roman" w:hAnsi="Times New Roman"/>
        </w:rPr>
        <w:t>Major</w:t>
      </w:r>
      <w:r w:rsidR="00516CF8">
        <w:rPr>
          <w:rFonts w:ascii="Times New Roman" w:hAnsi="Times New Roman"/>
        </w:rPr>
        <w:t xml:space="preserve"> </w:t>
      </w:r>
      <w:r w:rsidR="00596806" w:rsidRPr="00974043">
        <w:rPr>
          <w:rFonts w:ascii="Times New Roman" w:hAnsi="Times New Roman"/>
        </w:rPr>
        <w:t>Project</w:t>
      </w:r>
      <w:r w:rsidR="00516CF8">
        <w:rPr>
          <w:rFonts w:ascii="Times New Roman" w:hAnsi="Times New Roman"/>
        </w:rPr>
        <w:t xml:space="preserve"> Proposal</w:t>
      </w:r>
      <w:r w:rsidR="00773951" w:rsidRPr="00974043">
        <w:rPr>
          <w:rFonts w:ascii="Times New Roman" w:hAnsi="Times New Roman"/>
        </w:rPr>
        <w:t xml:space="preserve">        </w:t>
      </w:r>
    </w:p>
    <w:p w14:paraId="7F17BC26" w14:textId="77777777" w:rsidR="00E62D2D" w:rsidRPr="00974043" w:rsidRDefault="00E62D2D" w:rsidP="00773951">
      <w:pPr>
        <w:pStyle w:val="Bezmezer1"/>
        <w:rPr>
          <w:rFonts w:ascii="Times New Roman" w:hAnsi="Times New Roman"/>
          <w:sz w:val="24"/>
          <w:szCs w:val="24"/>
        </w:rPr>
      </w:pPr>
      <w:r w:rsidRPr="00974043">
        <w:rPr>
          <w:rFonts w:ascii="Times New Roman" w:hAnsi="Times New Roman"/>
          <w:sz w:val="24"/>
          <w:szCs w:val="24"/>
        </w:rPr>
        <w:t>Department of Electronics and Communication Engineering</w:t>
      </w:r>
    </w:p>
    <w:p w14:paraId="4C99FF0E" w14:textId="77777777" w:rsidR="00773951" w:rsidRPr="00974043" w:rsidRDefault="00E62D2D" w:rsidP="00773951">
      <w:pPr>
        <w:pStyle w:val="Bezmezer1"/>
        <w:rPr>
          <w:rFonts w:ascii="Times New Roman" w:hAnsi="Times New Roman"/>
          <w:sz w:val="24"/>
          <w:szCs w:val="24"/>
        </w:rPr>
      </w:pPr>
      <w:proofErr w:type="spellStart"/>
      <w:r w:rsidRPr="00974043">
        <w:rPr>
          <w:rFonts w:ascii="Times New Roman" w:hAnsi="Times New Roman"/>
          <w:sz w:val="24"/>
          <w:szCs w:val="24"/>
        </w:rPr>
        <w:t>Vardhaman</w:t>
      </w:r>
      <w:proofErr w:type="spellEnd"/>
      <w:r w:rsidRPr="00974043">
        <w:rPr>
          <w:rFonts w:ascii="Times New Roman" w:hAnsi="Times New Roman"/>
          <w:sz w:val="24"/>
          <w:szCs w:val="24"/>
        </w:rPr>
        <w:t xml:space="preserve"> College of Engineering (Autonomous)</w:t>
      </w:r>
    </w:p>
    <w:p w14:paraId="4ADAA2AA" w14:textId="77777777" w:rsidR="00E62D2D" w:rsidRPr="00974043" w:rsidRDefault="00E62D2D" w:rsidP="00887A36">
      <w:pPr>
        <w:pStyle w:val="Bezmezer1"/>
        <w:rPr>
          <w:rFonts w:ascii="Times New Roman" w:hAnsi="Times New Roman"/>
          <w:sz w:val="20"/>
          <w:szCs w:val="20"/>
        </w:rPr>
      </w:pPr>
      <w:proofErr w:type="spellStart"/>
      <w:r w:rsidRPr="00974043">
        <w:rPr>
          <w:rFonts w:ascii="Times New Roman" w:hAnsi="Times New Roman"/>
          <w:sz w:val="24"/>
          <w:szCs w:val="24"/>
        </w:rPr>
        <w:t>Shamshabad</w:t>
      </w:r>
      <w:proofErr w:type="spellEnd"/>
      <w:r w:rsidRPr="00974043">
        <w:rPr>
          <w:rFonts w:ascii="Times New Roman" w:hAnsi="Times New Roman"/>
          <w:sz w:val="24"/>
          <w:szCs w:val="24"/>
        </w:rPr>
        <w:t>, Hyderabad - 501218</w:t>
      </w:r>
      <w:r w:rsidR="00187D3B" w:rsidRPr="00974043">
        <w:rPr>
          <w:rFonts w:ascii="Times New Roman" w:hAnsi="Times New Roman"/>
          <w:sz w:val="24"/>
          <w:szCs w:val="24"/>
        </w:rPr>
        <w:tab/>
      </w:r>
      <w:r w:rsidR="00187D3B" w:rsidRPr="00974043">
        <w:rPr>
          <w:rFonts w:ascii="Times New Roman" w:hAnsi="Times New Roman"/>
          <w:sz w:val="24"/>
          <w:szCs w:val="24"/>
        </w:rPr>
        <w:tab/>
      </w:r>
      <w:r w:rsidR="00187D3B" w:rsidRPr="00974043">
        <w:rPr>
          <w:rFonts w:ascii="Times New Roman" w:hAnsi="Times New Roman"/>
          <w:sz w:val="24"/>
          <w:szCs w:val="24"/>
        </w:rPr>
        <w:tab/>
      </w:r>
      <w:r w:rsidR="00187D3B" w:rsidRPr="00974043">
        <w:rPr>
          <w:rFonts w:ascii="Times New Roman" w:hAnsi="Times New Roman"/>
          <w:sz w:val="20"/>
          <w:szCs w:val="20"/>
        </w:rPr>
        <w:tab/>
      </w:r>
      <w:r w:rsidRPr="00974043">
        <w:rPr>
          <w:rFonts w:ascii="Times New Roman" w:hAnsi="Times New Roman"/>
          <w:sz w:val="20"/>
          <w:szCs w:val="20"/>
        </w:rPr>
        <w:tab/>
      </w:r>
      <w:r w:rsidRPr="00974043">
        <w:rPr>
          <w:rFonts w:ascii="Times New Roman" w:hAnsi="Times New Roman"/>
          <w:sz w:val="20"/>
          <w:szCs w:val="20"/>
        </w:rPr>
        <w:tab/>
      </w:r>
      <w:r w:rsidRPr="00974043">
        <w:rPr>
          <w:rFonts w:ascii="Times New Roman" w:hAnsi="Times New Roman"/>
          <w:sz w:val="20"/>
          <w:szCs w:val="20"/>
        </w:rPr>
        <w:tab/>
      </w:r>
    </w:p>
    <w:p w14:paraId="409F20C9" w14:textId="77777777" w:rsidR="00773951" w:rsidRPr="00974043" w:rsidRDefault="00E62D2D" w:rsidP="00887A36">
      <w:pPr>
        <w:pStyle w:val="Bezmezer1"/>
        <w:rPr>
          <w:rFonts w:ascii="Times New Roman" w:hAnsi="Times New Roman"/>
        </w:rPr>
      </w:pPr>
      <w:r w:rsidRPr="00974043">
        <w:rPr>
          <w:rFonts w:ascii="Times New Roman" w:hAnsi="Times New Roman"/>
          <w:sz w:val="20"/>
          <w:szCs w:val="20"/>
        </w:rPr>
        <w:tab/>
      </w:r>
      <w:r w:rsidRPr="00974043">
        <w:rPr>
          <w:rFonts w:ascii="Times New Roman" w:hAnsi="Times New Roman"/>
          <w:sz w:val="20"/>
          <w:szCs w:val="20"/>
        </w:rPr>
        <w:tab/>
      </w:r>
      <w:r w:rsidRPr="00974043">
        <w:rPr>
          <w:rFonts w:ascii="Times New Roman" w:hAnsi="Times New Roman"/>
          <w:sz w:val="20"/>
          <w:szCs w:val="20"/>
        </w:rPr>
        <w:tab/>
      </w:r>
      <w:r w:rsidRPr="00974043">
        <w:rPr>
          <w:rFonts w:ascii="Times New Roman" w:hAnsi="Times New Roman"/>
          <w:sz w:val="20"/>
          <w:szCs w:val="20"/>
        </w:rPr>
        <w:tab/>
      </w:r>
      <w:r w:rsidRPr="00974043">
        <w:rPr>
          <w:rFonts w:ascii="Times New Roman" w:hAnsi="Times New Roman"/>
          <w:sz w:val="20"/>
          <w:szCs w:val="20"/>
        </w:rPr>
        <w:tab/>
      </w:r>
      <w:r w:rsidRPr="00974043">
        <w:rPr>
          <w:rFonts w:ascii="Times New Roman" w:hAnsi="Times New Roman"/>
          <w:sz w:val="20"/>
          <w:szCs w:val="20"/>
        </w:rPr>
        <w:tab/>
      </w:r>
      <w:r w:rsidRPr="00974043">
        <w:rPr>
          <w:rFonts w:ascii="Times New Roman" w:hAnsi="Times New Roman"/>
          <w:sz w:val="20"/>
          <w:szCs w:val="20"/>
        </w:rPr>
        <w:tab/>
      </w:r>
      <w:r w:rsidRPr="00974043">
        <w:rPr>
          <w:rFonts w:ascii="Times New Roman" w:hAnsi="Times New Roman"/>
          <w:sz w:val="20"/>
          <w:szCs w:val="20"/>
        </w:rPr>
        <w:tab/>
      </w:r>
      <w:r w:rsidRPr="00974043">
        <w:rPr>
          <w:rFonts w:ascii="Times New Roman" w:hAnsi="Times New Roman"/>
          <w:sz w:val="20"/>
          <w:szCs w:val="20"/>
        </w:rPr>
        <w:tab/>
      </w:r>
      <w:r w:rsidRPr="00974043">
        <w:rPr>
          <w:rFonts w:ascii="Times New Roman" w:hAnsi="Times New Roman"/>
          <w:sz w:val="20"/>
          <w:szCs w:val="20"/>
        </w:rPr>
        <w:tab/>
      </w:r>
      <w:r w:rsidRPr="00974043">
        <w:rPr>
          <w:rFonts w:ascii="Times New Roman" w:hAnsi="Times New Roman"/>
          <w:sz w:val="20"/>
          <w:szCs w:val="20"/>
        </w:rPr>
        <w:tab/>
        <w:t xml:space="preserve">     </w:t>
      </w:r>
    </w:p>
    <w:p w14:paraId="33B98E5F" w14:textId="77777777" w:rsidR="00887A36" w:rsidRPr="00974043" w:rsidRDefault="00887A36" w:rsidP="00887A36">
      <w:pPr>
        <w:pStyle w:val="Bezmezer1"/>
        <w:rPr>
          <w:rFonts w:ascii="Times New Roman" w:hAnsi="Times New Roman"/>
          <w:sz w:val="20"/>
          <w:szCs w:val="20"/>
        </w:rPr>
      </w:pPr>
    </w:p>
    <w:tbl>
      <w:tblPr>
        <w:tblW w:w="5000" w:type="pct"/>
        <w:tblLayout w:type="fixed"/>
        <w:tblLook w:val="04A0" w:firstRow="1" w:lastRow="0" w:firstColumn="1" w:lastColumn="0" w:noHBand="0" w:noVBand="1"/>
      </w:tblPr>
      <w:tblGrid>
        <w:gridCol w:w="1367"/>
        <w:gridCol w:w="2971"/>
        <w:gridCol w:w="1801"/>
        <w:gridCol w:w="1528"/>
        <w:gridCol w:w="2521"/>
      </w:tblGrid>
      <w:tr w:rsidR="00A245D9" w:rsidRPr="00974043" w14:paraId="76D7689A" w14:textId="77777777" w:rsidTr="00087147">
        <w:trPr>
          <w:trHeight w:val="432"/>
        </w:trPr>
        <w:tc>
          <w:tcPr>
            <w:tcW w:w="671" w:type="pct"/>
            <w:vAlign w:val="center"/>
          </w:tcPr>
          <w:p w14:paraId="709793B2" w14:textId="77777777" w:rsidR="00A245D9" w:rsidRPr="00974043" w:rsidRDefault="00A245D9" w:rsidP="00A245D9">
            <w:pPr>
              <w:pStyle w:val="Bezmezer1"/>
              <w:jc w:val="center"/>
              <w:rPr>
                <w:rFonts w:ascii="Times New Roman" w:hAnsi="Times New Roman"/>
                <w:b/>
                <w:sz w:val="24"/>
                <w:szCs w:val="24"/>
              </w:rPr>
            </w:pPr>
            <w:r w:rsidRPr="00974043">
              <w:rPr>
                <w:rFonts w:ascii="Times New Roman" w:hAnsi="Times New Roman"/>
                <w:b/>
                <w:sz w:val="24"/>
                <w:szCs w:val="24"/>
              </w:rPr>
              <w:t xml:space="preserve">Student </w:t>
            </w:r>
            <w:proofErr w:type="gramStart"/>
            <w:r w:rsidRPr="00974043">
              <w:rPr>
                <w:rFonts w:ascii="Times New Roman" w:hAnsi="Times New Roman"/>
                <w:b/>
                <w:sz w:val="24"/>
                <w:szCs w:val="24"/>
              </w:rPr>
              <w:t>1 :</w:t>
            </w:r>
            <w:proofErr w:type="gramEnd"/>
          </w:p>
        </w:tc>
        <w:tc>
          <w:tcPr>
            <w:tcW w:w="1458" w:type="pct"/>
            <w:vAlign w:val="center"/>
          </w:tcPr>
          <w:p w14:paraId="020A14EB" w14:textId="32CFC886" w:rsidR="00A245D9" w:rsidRPr="00974043" w:rsidRDefault="00436916" w:rsidP="00A245D9">
            <w:pPr>
              <w:pStyle w:val="Bezmezer1"/>
              <w:jc w:val="center"/>
              <w:rPr>
                <w:rFonts w:ascii="Times New Roman" w:hAnsi="Times New Roman"/>
                <w:sz w:val="24"/>
                <w:szCs w:val="24"/>
              </w:rPr>
            </w:pPr>
            <w:r>
              <w:rPr>
                <w:rFonts w:ascii="Times New Roman" w:hAnsi="Times New Roman"/>
                <w:sz w:val="24"/>
                <w:szCs w:val="24"/>
              </w:rPr>
              <w:t>Rapolu Ravi Teja</w:t>
            </w:r>
          </w:p>
        </w:tc>
        <w:tc>
          <w:tcPr>
            <w:tcW w:w="884" w:type="pct"/>
            <w:vAlign w:val="center"/>
          </w:tcPr>
          <w:p w14:paraId="57D13B95" w14:textId="13E248C7" w:rsidR="00A245D9" w:rsidRDefault="00A245D9" w:rsidP="00A245D9">
            <w:pPr>
              <w:pStyle w:val="Bezmezer1"/>
              <w:jc w:val="center"/>
              <w:rPr>
                <w:rFonts w:ascii="Times New Roman" w:hAnsi="Times New Roman"/>
                <w:sz w:val="24"/>
                <w:szCs w:val="24"/>
              </w:rPr>
            </w:pPr>
            <w:r>
              <w:rPr>
                <w:rFonts w:ascii="Times New Roman" w:hAnsi="Times New Roman"/>
                <w:sz w:val="24"/>
                <w:szCs w:val="24"/>
              </w:rPr>
              <w:t>1</w:t>
            </w:r>
            <w:r w:rsidR="00436916">
              <w:rPr>
                <w:rFonts w:ascii="Times New Roman" w:hAnsi="Times New Roman"/>
                <w:sz w:val="24"/>
                <w:szCs w:val="24"/>
              </w:rPr>
              <w:t>8</w:t>
            </w:r>
            <w:r w:rsidRPr="00974043">
              <w:rPr>
                <w:rFonts w:ascii="Times New Roman" w:hAnsi="Times New Roman"/>
                <w:sz w:val="24"/>
                <w:szCs w:val="24"/>
              </w:rPr>
              <w:t>881A04</w:t>
            </w:r>
            <w:r w:rsidR="00436916">
              <w:rPr>
                <w:rFonts w:ascii="Times New Roman" w:hAnsi="Times New Roman"/>
                <w:sz w:val="24"/>
                <w:szCs w:val="24"/>
              </w:rPr>
              <w:t>A4</w:t>
            </w:r>
          </w:p>
        </w:tc>
        <w:tc>
          <w:tcPr>
            <w:tcW w:w="750" w:type="pct"/>
            <w:vAlign w:val="center"/>
          </w:tcPr>
          <w:p w14:paraId="10E7B686" w14:textId="77777777" w:rsidR="00A245D9" w:rsidRPr="00974043" w:rsidRDefault="00A245D9" w:rsidP="00A245D9">
            <w:pPr>
              <w:pStyle w:val="Bezmezer1"/>
              <w:jc w:val="center"/>
              <w:rPr>
                <w:rFonts w:ascii="Times New Roman" w:hAnsi="Times New Roman"/>
                <w:b/>
                <w:sz w:val="24"/>
                <w:szCs w:val="24"/>
              </w:rPr>
            </w:pPr>
            <w:r w:rsidRPr="00974043">
              <w:rPr>
                <w:rFonts w:ascii="Times New Roman" w:hAnsi="Times New Roman"/>
                <w:b/>
                <w:sz w:val="24"/>
                <w:szCs w:val="24"/>
              </w:rPr>
              <w:t>Supervisor:</w:t>
            </w:r>
          </w:p>
        </w:tc>
        <w:tc>
          <w:tcPr>
            <w:tcW w:w="1237" w:type="pct"/>
            <w:vAlign w:val="center"/>
          </w:tcPr>
          <w:p w14:paraId="2451F2AC" w14:textId="39FC8601" w:rsidR="00A245D9" w:rsidRPr="00974043" w:rsidRDefault="002F1FA0" w:rsidP="00A245D9">
            <w:pPr>
              <w:pStyle w:val="Bezmezer1"/>
              <w:jc w:val="center"/>
              <w:rPr>
                <w:rFonts w:ascii="Times New Roman" w:hAnsi="Times New Roman"/>
                <w:sz w:val="24"/>
                <w:szCs w:val="24"/>
              </w:rPr>
            </w:pPr>
            <w:r>
              <w:rPr>
                <w:rFonts w:ascii="Times New Roman" w:hAnsi="Times New Roman"/>
                <w:sz w:val="24"/>
                <w:szCs w:val="24"/>
              </w:rPr>
              <w:t>Dr. GAE Satish Kumar</w:t>
            </w:r>
          </w:p>
        </w:tc>
      </w:tr>
      <w:tr w:rsidR="00123835" w:rsidRPr="00974043" w14:paraId="0DE834D9" w14:textId="77777777" w:rsidTr="00087147">
        <w:trPr>
          <w:trHeight w:val="432"/>
        </w:trPr>
        <w:tc>
          <w:tcPr>
            <w:tcW w:w="671" w:type="pct"/>
            <w:vAlign w:val="center"/>
          </w:tcPr>
          <w:p w14:paraId="40D4DE05" w14:textId="77777777" w:rsidR="00123835" w:rsidRPr="00974043" w:rsidRDefault="00123835" w:rsidP="00A245D9">
            <w:pPr>
              <w:pStyle w:val="Bezmezer1"/>
              <w:jc w:val="center"/>
              <w:rPr>
                <w:rFonts w:ascii="Times New Roman" w:hAnsi="Times New Roman"/>
                <w:b/>
                <w:sz w:val="24"/>
                <w:szCs w:val="24"/>
              </w:rPr>
            </w:pPr>
            <w:r w:rsidRPr="00974043">
              <w:rPr>
                <w:rFonts w:ascii="Times New Roman" w:hAnsi="Times New Roman"/>
                <w:b/>
                <w:sz w:val="24"/>
                <w:szCs w:val="24"/>
              </w:rPr>
              <w:t xml:space="preserve">Student </w:t>
            </w:r>
            <w:proofErr w:type="gramStart"/>
            <w:r w:rsidRPr="00974043">
              <w:rPr>
                <w:rFonts w:ascii="Times New Roman" w:hAnsi="Times New Roman"/>
                <w:b/>
                <w:sz w:val="24"/>
                <w:szCs w:val="24"/>
              </w:rPr>
              <w:t>2 :</w:t>
            </w:r>
            <w:proofErr w:type="gramEnd"/>
          </w:p>
        </w:tc>
        <w:tc>
          <w:tcPr>
            <w:tcW w:w="1458" w:type="pct"/>
            <w:vAlign w:val="center"/>
          </w:tcPr>
          <w:p w14:paraId="41564C3E" w14:textId="69FC4FC6" w:rsidR="00123835" w:rsidRPr="00974043" w:rsidRDefault="00436916" w:rsidP="00A245D9">
            <w:pPr>
              <w:pStyle w:val="Bezmezer1"/>
              <w:jc w:val="center"/>
              <w:rPr>
                <w:rFonts w:ascii="Times New Roman" w:hAnsi="Times New Roman"/>
                <w:sz w:val="24"/>
                <w:szCs w:val="24"/>
              </w:rPr>
            </w:pPr>
            <w:r>
              <w:rPr>
                <w:rFonts w:ascii="Times New Roman" w:hAnsi="Times New Roman"/>
                <w:sz w:val="24"/>
                <w:szCs w:val="24"/>
              </w:rPr>
              <w:t>M. Krishna Gopal Rao</w:t>
            </w:r>
          </w:p>
        </w:tc>
        <w:tc>
          <w:tcPr>
            <w:tcW w:w="884" w:type="pct"/>
            <w:vAlign w:val="center"/>
          </w:tcPr>
          <w:p w14:paraId="26B7CBFA" w14:textId="38A859EB" w:rsidR="00123835" w:rsidRPr="00974043" w:rsidRDefault="00516CF8" w:rsidP="00A245D9">
            <w:pPr>
              <w:pStyle w:val="Bezmezer1"/>
              <w:jc w:val="center"/>
              <w:rPr>
                <w:rFonts w:ascii="Times New Roman" w:hAnsi="Times New Roman"/>
                <w:sz w:val="24"/>
                <w:szCs w:val="24"/>
              </w:rPr>
            </w:pPr>
            <w:r>
              <w:rPr>
                <w:rFonts w:ascii="Times New Roman" w:hAnsi="Times New Roman"/>
                <w:sz w:val="24"/>
                <w:szCs w:val="24"/>
              </w:rPr>
              <w:t>1</w:t>
            </w:r>
            <w:r w:rsidR="00436916">
              <w:rPr>
                <w:rFonts w:ascii="Times New Roman" w:hAnsi="Times New Roman"/>
                <w:sz w:val="24"/>
                <w:szCs w:val="24"/>
              </w:rPr>
              <w:t>9</w:t>
            </w:r>
            <w:r w:rsidR="00123835" w:rsidRPr="00974043">
              <w:rPr>
                <w:rFonts w:ascii="Times New Roman" w:hAnsi="Times New Roman"/>
                <w:sz w:val="24"/>
                <w:szCs w:val="24"/>
              </w:rPr>
              <w:t>881A04</w:t>
            </w:r>
            <w:r w:rsidR="00436916">
              <w:rPr>
                <w:rFonts w:ascii="Times New Roman" w:hAnsi="Times New Roman"/>
                <w:sz w:val="24"/>
                <w:szCs w:val="24"/>
              </w:rPr>
              <w:t>91</w:t>
            </w:r>
          </w:p>
        </w:tc>
        <w:tc>
          <w:tcPr>
            <w:tcW w:w="750" w:type="pct"/>
            <w:vAlign w:val="center"/>
          </w:tcPr>
          <w:p w14:paraId="74190D69" w14:textId="77777777" w:rsidR="00123835" w:rsidRPr="00974043" w:rsidRDefault="00A245D9" w:rsidP="00A245D9">
            <w:pPr>
              <w:pStyle w:val="Bezmezer1"/>
              <w:jc w:val="center"/>
              <w:rPr>
                <w:rFonts w:ascii="Times New Roman" w:hAnsi="Times New Roman"/>
                <w:b/>
                <w:sz w:val="24"/>
                <w:szCs w:val="24"/>
              </w:rPr>
            </w:pPr>
            <w:r w:rsidRPr="005B4DDE">
              <w:rPr>
                <w:rFonts w:ascii="Times New Roman" w:hAnsi="Times New Roman"/>
                <w:b/>
                <w:sz w:val="24"/>
                <w:szCs w:val="24"/>
              </w:rPr>
              <w:t>Designation:</w:t>
            </w:r>
          </w:p>
        </w:tc>
        <w:tc>
          <w:tcPr>
            <w:tcW w:w="1237" w:type="pct"/>
            <w:vAlign w:val="center"/>
          </w:tcPr>
          <w:p w14:paraId="00245BF3" w14:textId="46E47146" w:rsidR="00123835" w:rsidRPr="00974043" w:rsidRDefault="002F1FA0" w:rsidP="00A245D9">
            <w:pPr>
              <w:pStyle w:val="Bezmezer1"/>
              <w:jc w:val="center"/>
              <w:rPr>
                <w:rFonts w:ascii="Times New Roman" w:hAnsi="Times New Roman"/>
                <w:b/>
                <w:sz w:val="24"/>
                <w:szCs w:val="24"/>
              </w:rPr>
            </w:pPr>
            <w:r>
              <w:rPr>
                <w:rFonts w:ascii="Times New Roman" w:hAnsi="Times New Roman"/>
                <w:b/>
                <w:sz w:val="24"/>
                <w:szCs w:val="24"/>
              </w:rPr>
              <w:t>Professor, HOD, ECE</w:t>
            </w:r>
          </w:p>
        </w:tc>
      </w:tr>
      <w:tr w:rsidR="00436916" w:rsidRPr="00974043" w14:paraId="7CAEACD4" w14:textId="77777777" w:rsidTr="00087147">
        <w:trPr>
          <w:trHeight w:val="432"/>
        </w:trPr>
        <w:tc>
          <w:tcPr>
            <w:tcW w:w="671" w:type="pct"/>
            <w:vAlign w:val="center"/>
          </w:tcPr>
          <w:p w14:paraId="20402BD2" w14:textId="473C632A" w:rsidR="00436916" w:rsidRPr="00974043" w:rsidRDefault="00436916" w:rsidP="00A245D9">
            <w:pPr>
              <w:pStyle w:val="Bezmezer1"/>
              <w:jc w:val="center"/>
              <w:rPr>
                <w:rFonts w:ascii="Times New Roman" w:hAnsi="Times New Roman"/>
                <w:b/>
                <w:sz w:val="24"/>
                <w:szCs w:val="24"/>
              </w:rPr>
            </w:pPr>
          </w:p>
        </w:tc>
        <w:tc>
          <w:tcPr>
            <w:tcW w:w="1458" w:type="pct"/>
            <w:vAlign w:val="center"/>
          </w:tcPr>
          <w:p w14:paraId="58DDE7F8" w14:textId="5BD2F636" w:rsidR="00436916" w:rsidRPr="00974043" w:rsidRDefault="00436916" w:rsidP="00A245D9">
            <w:pPr>
              <w:pStyle w:val="Bezmezer1"/>
              <w:jc w:val="center"/>
              <w:rPr>
                <w:rFonts w:ascii="Times New Roman" w:hAnsi="Times New Roman"/>
                <w:sz w:val="24"/>
                <w:szCs w:val="24"/>
              </w:rPr>
            </w:pPr>
          </w:p>
        </w:tc>
        <w:tc>
          <w:tcPr>
            <w:tcW w:w="884" w:type="pct"/>
            <w:vAlign w:val="center"/>
          </w:tcPr>
          <w:p w14:paraId="5418E87D" w14:textId="5988452F" w:rsidR="00436916" w:rsidRPr="00974043" w:rsidRDefault="00436916" w:rsidP="00A245D9">
            <w:pPr>
              <w:pStyle w:val="Bezmezer1"/>
              <w:jc w:val="center"/>
              <w:rPr>
                <w:rFonts w:ascii="Times New Roman" w:hAnsi="Times New Roman"/>
                <w:sz w:val="24"/>
                <w:szCs w:val="24"/>
              </w:rPr>
            </w:pPr>
          </w:p>
        </w:tc>
        <w:tc>
          <w:tcPr>
            <w:tcW w:w="750" w:type="pct"/>
            <w:vAlign w:val="center"/>
          </w:tcPr>
          <w:p w14:paraId="5A9BE39E" w14:textId="77777777" w:rsidR="00436916" w:rsidRPr="00974043" w:rsidRDefault="00436916" w:rsidP="00A245D9">
            <w:pPr>
              <w:pStyle w:val="Bezmezer1"/>
              <w:jc w:val="center"/>
              <w:rPr>
                <w:rFonts w:ascii="Times New Roman" w:hAnsi="Times New Roman"/>
                <w:b/>
                <w:sz w:val="24"/>
                <w:szCs w:val="24"/>
              </w:rPr>
            </w:pPr>
            <w:r w:rsidRPr="00974043">
              <w:rPr>
                <w:rFonts w:ascii="Times New Roman" w:hAnsi="Times New Roman"/>
                <w:b/>
                <w:sz w:val="24"/>
                <w:szCs w:val="24"/>
              </w:rPr>
              <w:t xml:space="preserve">Batch </w:t>
            </w:r>
            <w:proofErr w:type="gramStart"/>
            <w:r w:rsidRPr="00974043">
              <w:rPr>
                <w:rFonts w:ascii="Times New Roman" w:hAnsi="Times New Roman"/>
                <w:b/>
                <w:sz w:val="24"/>
                <w:szCs w:val="24"/>
              </w:rPr>
              <w:t>No. :</w:t>
            </w:r>
            <w:proofErr w:type="gramEnd"/>
          </w:p>
        </w:tc>
        <w:tc>
          <w:tcPr>
            <w:tcW w:w="1237" w:type="pct"/>
            <w:vAlign w:val="center"/>
          </w:tcPr>
          <w:p w14:paraId="297806EE" w14:textId="09AFD7F5" w:rsidR="00436916" w:rsidRPr="00974043" w:rsidRDefault="002F1FA0" w:rsidP="00A245D9">
            <w:pPr>
              <w:pStyle w:val="Bezmezer1"/>
              <w:jc w:val="center"/>
              <w:rPr>
                <w:rFonts w:ascii="Times New Roman" w:hAnsi="Times New Roman"/>
                <w:b/>
                <w:sz w:val="24"/>
                <w:szCs w:val="24"/>
              </w:rPr>
            </w:pPr>
            <w:r>
              <w:rPr>
                <w:rFonts w:ascii="Times New Roman" w:hAnsi="Times New Roman"/>
                <w:b/>
                <w:sz w:val="24"/>
                <w:szCs w:val="24"/>
              </w:rPr>
              <w:t>07</w:t>
            </w:r>
          </w:p>
        </w:tc>
      </w:tr>
      <w:tr w:rsidR="00436916" w:rsidRPr="00974043" w14:paraId="35780DDC" w14:textId="77777777" w:rsidTr="00087147">
        <w:trPr>
          <w:trHeight w:val="432"/>
        </w:trPr>
        <w:tc>
          <w:tcPr>
            <w:tcW w:w="671" w:type="pct"/>
            <w:vAlign w:val="center"/>
          </w:tcPr>
          <w:p w14:paraId="54292F16" w14:textId="35439637" w:rsidR="00436916" w:rsidRPr="00974043" w:rsidRDefault="00436916" w:rsidP="00A245D9">
            <w:pPr>
              <w:pStyle w:val="Bezmezer1"/>
              <w:jc w:val="center"/>
              <w:rPr>
                <w:rFonts w:ascii="Times New Roman" w:hAnsi="Times New Roman"/>
                <w:b/>
                <w:sz w:val="24"/>
                <w:szCs w:val="24"/>
              </w:rPr>
            </w:pPr>
          </w:p>
        </w:tc>
        <w:tc>
          <w:tcPr>
            <w:tcW w:w="1458" w:type="pct"/>
            <w:vAlign w:val="center"/>
          </w:tcPr>
          <w:p w14:paraId="4B003263" w14:textId="267A19FC" w:rsidR="00436916" w:rsidRPr="00974043" w:rsidRDefault="00436916" w:rsidP="00A245D9">
            <w:pPr>
              <w:pStyle w:val="Bezmezer1"/>
              <w:jc w:val="center"/>
              <w:rPr>
                <w:rFonts w:ascii="Times New Roman" w:hAnsi="Times New Roman"/>
                <w:sz w:val="24"/>
                <w:szCs w:val="24"/>
              </w:rPr>
            </w:pPr>
          </w:p>
        </w:tc>
        <w:tc>
          <w:tcPr>
            <w:tcW w:w="884" w:type="pct"/>
            <w:vAlign w:val="center"/>
          </w:tcPr>
          <w:p w14:paraId="6199E02C" w14:textId="72B50B29" w:rsidR="00436916" w:rsidRPr="00974043" w:rsidRDefault="00436916" w:rsidP="00A245D9">
            <w:pPr>
              <w:pStyle w:val="Bezmezer1"/>
              <w:jc w:val="center"/>
              <w:rPr>
                <w:rFonts w:ascii="Times New Roman" w:hAnsi="Times New Roman"/>
                <w:sz w:val="24"/>
                <w:szCs w:val="24"/>
              </w:rPr>
            </w:pPr>
          </w:p>
        </w:tc>
        <w:tc>
          <w:tcPr>
            <w:tcW w:w="750" w:type="pct"/>
            <w:vAlign w:val="center"/>
          </w:tcPr>
          <w:p w14:paraId="6739DA83" w14:textId="77777777" w:rsidR="00436916" w:rsidRPr="00974043" w:rsidRDefault="00436916" w:rsidP="00A245D9">
            <w:pPr>
              <w:pStyle w:val="Bezmezer1"/>
              <w:jc w:val="center"/>
              <w:rPr>
                <w:rFonts w:ascii="Times New Roman" w:hAnsi="Times New Roman"/>
                <w:b/>
                <w:sz w:val="24"/>
                <w:szCs w:val="24"/>
              </w:rPr>
            </w:pPr>
          </w:p>
        </w:tc>
        <w:tc>
          <w:tcPr>
            <w:tcW w:w="1237" w:type="pct"/>
            <w:vAlign w:val="center"/>
          </w:tcPr>
          <w:p w14:paraId="3180CE53" w14:textId="77777777" w:rsidR="00436916" w:rsidRPr="00974043" w:rsidRDefault="00436916" w:rsidP="00A245D9">
            <w:pPr>
              <w:pStyle w:val="Bezmezer1"/>
              <w:jc w:val="center"/>
              <w:rPr>
                <w:rFonts w:ascii="Times New Roman" w:hAnsi="Times New Roman"/>
                <w:b/>
                <w:sz w:val="24"/>
                <w:szCs w:val="24"/>
              </w:rPr>
            </w:pPr>
          </w:p>
        </w:tc>
      </w:tr>
    </w:tbl>
    <w:p w14:paraId="59B8843E" w14:textId="77777777" w:rsidR="001E552F" w:rsidRPr="005D61D9" w:rsidRDefault="001E552F" w:rsidP="00773951">
      <w:pPr>
        <w:pStyle w:val="Bezmezer1"/>
        <w:keepNext/>
        <w:spacing w:before="200"/>
        <w:rPr>
          <w:rFonts w:ascii="Times New Roman" w:hAnsi="Times New Roman"/>
          <w:b/>
          <w:sz w:val="8"/>
        </w:rPr>
      </w:pPr>
    </w:p>
    <w:p w14:paraId="16B617C4" w14:textId="77777777" w:rsidR="00773951" w:rsidRDefault="00773951" w:rsidP="00773951">
      <w:pPr>
        <w:pStyle w:val="Bezmezer1"/>
        <w:keepNext/>
        <w:spacing w:before="200"/>
        <w:rPr>
          <w:rFonts w:ascii="Times New Roman" w:hAnsi="Times New Roman"/>
          <w:b/>
        </w:rPr>
      </w:pPr>
      <w:r w:rsidRPr="00974043">
        <w:rPr>
          <w:rFonts w:ascii="Times New Roman" w:hAnsi="Times New Roman"/>
          <w:b/>
        </w:rPr>
        <w:t>Proposed T</w:t>
      </w:r>
      <w:r w:rsidR="00974043" w:rsidRPr="00974043">
        <w:rPr>
          <w:rFonts w:ascii="Times New Roman" w:hAnsi="Times New Roman"/>
          <w:b/>
        </w:rPr>
        <w:t>itle of the Project</w:t>
      </w:r>
      <w:r w:rsidRPr="00974043">
        <w:rPr>
          <w:rFonts w:ascii="Times New Roman" w:hAnsi="Times New Roman"/>
          <w:b/>
        </w:rPr>
        <w:t>:</w:t>
      </w:r>
    </w:p>
    <w:p w14:paraId="62BA7A7D" w14:textId="77777777" w:rsidR="001E552F" w:rsidRPr="001E552F" w:rsidRDefault="001E552F" w:rsidP="00773951">
      <w:pPr>
        <w:pStyle w:val="Bezmezer1"/>
        <w:keepNext/>
        <w:spacing w:before="200"/>
        <w:rPr>
          <w:rFonts w:ascii="Times New Roman" w:hAnsi="Times New Roman"/>
          <w:b/>
          <w:sz w:val="2"/>
        </w:rPr>
      </w:pPr>
    </w:p>
    <w:p w14:paraId="26FA07C5" w14:textId="65763EB0" w:rsidR="00773951" w:rsidRPr="00974043" w:rsidRDefault="008E3C67" w:rsidP="00773951">
      <w:pPr>
        <w:pStyle w:val="Bezmezer1"/>
        <w:rPr>
          <w:rFonts w:ascii="Times New Roman" w:hAnsi="Times New Roman"/>
        </w:rPr>
      </w:pPr>
      <w:r>
        <w:rPr>
          <w:rFonts w:ascii="Times New Roman" w:hAnsi="Times New Roman"/>
        </w:rPr>
      </w:r>
      <w:r w:rsidR="009C49D6">
        <w:rPr>
          <w:rFonts w:ascii="Times New Roman" w:hAnsi="Times New Roman"/>
        </w:rPr>
        <w:pict w14:anchorId="1DA0E63F">
          <v:shapetype id="_x0000_t202" coordsize="21600,21600" o:spt="202" path="m,l,21600r21600,l21600,xe">
            <v:stroke joinstyle="miter"/>
            <v:path gradientshapeok="t" o:connecttype="rect"/>
          </v:shapetype>
          <v:shape id="_x0000_s1026" type="#_x0000_t202" style="width:497.1pt;height:22.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v:textbox style="mso-fit-shape-to-text:t">
              <w:txbxContent>
                <w:p w14:paraId="4DB3BC18" w14:textId="34158987" w:rsidR="00773951" w:rsidRPr="00974043" w:rsidRDefault="009C49D6" w:rsidP="00974043">
                  <w:pPr>
                    <w:spacing w:after="0"/>
                  </w:pPr>
                  <w:r>
                    <w:rPr>
                      <w:rFonts w:ascii="Arial" w:hAnsi="Arial" w:cs="Arial"/>
                      <w:b/>
                      <w:color w:val="FF0000"/>
                    </w:rPr>
                    <w:t xml:space="preserve">Trustable File Sharing System using Three Level Digital Signaturing </w:t>
                  </w:r>
                  <w:proofErr w:type="gramStart"/>
                  <w:r>
                    <w:rPr>
                      <w:rFonts w:ascii="Arial" w:hAnsi="Arial" w:cs="Arial"/>
                      <w:b/>
                      <w:color w:val="FF0000"/>
                    </w:rPr>
                    <w:t>( SHA</w:t>
                  </w:r>
                  <w:proofErr w:type="gramEnd"/>
                  <w:r>
                    <w:rPr>
                      <w:rFonts w:ascii="Arial" w:hAnsi="Arial" w:cs="Arial"/>
                      <w:b/>
                      <w:color w:val="FF0000"/>
                    </w:rPr>
                    <w:t>, RSA, AES)</w:t>
                  </w:r>
                </w:p>
              </w:txbxContent>
            </v:textbox>
            <w10:anchorlock/>
          </v:shape>
        </w:pict>
      </w:r>
    </w:p>
    <w:p w14:paraId="6108DBCB" w14:textId="77777777" w:rsidR="001D3E19" w:rsidRPr="001D3E19" w:rsidRDefault="001D3E19" w:rsidP="000C6F64">
      <w:pPr>
        <w:pStyle w:val="Bezmezer1"/>
        <w:keepNext/>
        <w:spacing w:before="200"/>
        <w:rPr>
          <w:rFonts w:ascii="Times New Roman" w:hAnsi="Times New Roman"/>
          <w:b/>
          <w:sz w:val="4"/>
        </w:rPr>
      </w:pPr>
    </w:p>
    <w:p w14:paraId="2BE4E2AC" w14:textId="77777777" w:rsidR="00D5015C" w:rsidRDefault="00974043" w:rsidP="000C6F64">
      <w:pPr>
        <w:pStyle w:val="Bezmezer1"/>
        <w:keepNext/>
        <w:rPr>
          <w:rFonts w:ascii="Times New Roman" w:hAnsi="Times New Roman"/>
          <w:b/>
        </w:rPr>
      </w:pPr>
      <w:r w:rsidRPr="00974043">
        <w:rPr>
          <w:rFonts w:ascii="Times New Roman" w:hAnsi="Times New Roman"/>
          <w:b/>
        </w:rPr>
        <w:t>Abstract</w:t>
      </w:r>
      <w:r w:rsidR="00773951" w:rsidRPr="00974043">
        <w:rPr>
          <w:rFonts w:ascii="Times New Roman" w:hAnsi="Times New Roman"/>
          <w:b/>
        </w:rPr>
        <w:t>:</w:t>
      </w:r>
      <w:r w:rsidR="00516CF8">
        <w:rPr>
          <w:rFonts w:ascii="Times New Roman" w:hAnsi="Times New Roman"/>
          <w:b/>
        </w:rPr>
        <w:t xml:space="preserve"> </w:t>
      </w:r>
    </w:p>
    <w:p w14:paraId="06D8B7DB" w14:textId="77777777" w:rsidR="00516CF8" w:rsidRDefault="00516CF8" w:rsidP="000C6F64">
      <w:pPr>
        <w:pStyle w:val="Bezmezer1"/>
        <w:keepNext/>
        <w:rPr>
          <w:rFonts w:ascii="Times New Roman" w:hAnsi="Times New Roman"/>
          <w:b/>
        </w:rPr>
      </w:pPr>
    </w:p>
    <w:p w14:paraId="236778A7" w14:textId="0D94D31E" w:rsidR="00D5015C" w:rsidRPr="00974043" w:rsidRDefault="00370D21" w:rsidP="00974043">
      <w:pPr>
        <w:autoSpaceDE w:val="0"/>
        <w:autoSpaceDN w:val="0"/>
        <w:adjustRightInd w:val="0"/>
        <w:spacing w:after="0" w:line="240" w:lineRule="auto"/>
        <w:jc w:val="both"/>
        <w:rPr>
          <w:rFonts w:ascii="Times New Roman" w:hAnsi="Times New Roman"/>
          <w:i/>
          <w:sz w:val="20"/>
          <w:szCs w:val="20"/>
        </w:rPr>
      </w:pPr>
      <w:r>
        <w:rPr>
          <w:rFonts w:ascii="Times New Roman" w:hAnsi="Times New Roman"/>
          <w:bCs/>
          <w:sz w:val="24"/>
          <w:szCs w:val="24"/>
        </w:rPr>
        <w:t xml:space="preserve">Now a days security and privacy are becoming more and more of a bigger concern as every industry is trying to provide their services </w:t>
      </w:r>
      <w:proofErr w:type="gramStart"/>
      <w:r>
        <w:rPr>
          <w:rFonts w:ascii="Times New Roman" w:hAnsi="Times New Roman"/>
          <w:bCs/>
          <w:sz w:val="24"/>
          <w:szCs w:val="24"/>
        </w:rPr>
        <w:t>online</w:t>
      </w:r>
      <w:proofErr w:type="gramEnd"/>
      <w:r>
        <w:rPr>
          <w:rFonts w:ascii="Times New Roman" w:hAnsi="Times New Roman"/>
          <w:bCs/>
          <w:sz w:val="24"/>
          <w:szCs w:val="24"/>
        </w:rPr>
        <w:t xml:space="preserve"> we can do anything from ordering food to transfer huge amounts of money online sometimes with a single click and security and data integrity is major concern in sensitive operations. As there are standard encryption algorithms already being present and they should be used to  build a platform where people an share files and authors can verify the images and overall the data can be more secure and integrity of data is being maintained as well as privacy of the users will be increased and this could be very challenging as well as useful to modern file sharing systems like </w:t>
      </w:r>
      <w:proofErr w:type="spellStart"/>
      <w:r>
        <w:rPr>
          <w:rFonts w:ascii="Times New Roman" w:hAnsi="Times New Roman"/>
          <w:bCs/>
          <w:sz w:val="24"/>
          <w:szCs w:val="24"/>
        </w:rPr>
        <w:t>facebook</w:t>
      </w:r>
      <w:proofErr w:type="spellEnd"/>
      <w:r>
        <w:rPr>
          <w:rFonts w:ascii="Times New Roman" w:hAnsi="Times New Roman"/>
          <w:bCs/>
          <w:sz w:val="24"/>
          <w:szCs w:val="24"/>
        </w:rPr>
        <w:t xml:space="preserve"> </w:t>
      </w:r>
      <w:proofErr w:type="spellStart"/>
      <w:r>
        <w:rPr>
          <w:rFonts w:ascii="Times New Roman" w:hAnsi="Times New Roman"/>
          <w:bCs/>
          <w:sz w:val="24"/>
          <w:szCs w:val="24"/>
        </w:rPr>
        <w:t>whatsapp</w:t>
      </w:r>
      <w:proofErr w:type="spellEnd"/>
      <w:r>
        <w:rPr>
          <w:rFonts w:ascii="Times New Roman" w:hAnsi="Times New Roman"/>
          <w:bCs/>
          <w:sz w:val="24"/>
          <w:szCs w:val="24"/>
        </w:rPr>
        <w:t xml:space="preserve"> and  many more so that data can stay safe and spread of untrue news or fake news is being put to a halt.</w:t>
      </w:r>
    </w:p>
    <w:p w14:paraId="538C6087" w14:textId="77777777" w:rsidR="000C6F64" w:rsidRDefault="00974043" w:rsidP="000C6F64">
      <w:pPr>
        <w:pStyle w:val="Bezmezer1"/>
        <w:keepNext/>
        <w:spacing w:before="200"/>
        <w:rPr>
          <w:rFonts w:ascii="Times New Roman" w:hAnsi="Times New Roman"/>
          <w:b/>
          <w:sz w:val="24"/>
          <w:szCs w:val="24"/>
        </w:rPr>
      </w:pPr>
      <w:proofErr w:type="gramStart"/>
      <w:r w:rsidRPr="003815E4">
        <w:rPr>
          <w:rFonts w:ascii="Times New Roman" w:hAnsi="Times New Roman"/>
          <w:b/>
          <w:sz w:val="24"/>
          <w:szCs w:val="24"/>
        </w:rPr>
        <w:t xml:space="preserve">References </w:t>
      </w:r>
      <w:r w:rsidR="00773951" w:rsidRPr="003815E4">
        <w:rPr>
          <w:rFonts w:ascii="Times New Roman" w:hAnsi="Times New Roman"/>
          <w:b/>
          <w:sz w:val="24"/>
          <w:szCs w:val="24"/>
        </w:rPr>
        <w:t>:</w:t>
      </w:r>
      <w:proofErr w:type="gramEnd"/>
    </w:p>
    <w:p w14:paraId="4B600E48" w14:textId="77777777" w:rsidR="001D3E19" w:rsidRPr="003815E4" w:rsidRDefault="001D3E19" w:rsidP="000C6F64">
      <w:pPr>
        <w:pStyle w:val="Bezmezer1"/>
        <w:keepNext/>
        <w:rPr>
          <w:rFonts w:ascii="Times New Roman" w:hAnsi="Times New Roman"/>
          <w:b/>
          <w:sz w:val="24"/>
          <w:szCs w:val="24"/>
        </w:rPr>
      </w:pPr>
    </w:p>
    <w:p w14:paraId="3F10C7EF" w14:textId="225DA9C1" w:rsidR="00974043" w:rsidRPr="003815E4" w:rsidRDefault="00974043" w:rsidP="00AB069D">
      <w:pPr>
        <w:pStyle w:val="Bezmezer1"/>
        <w:ind w:left="540" w:hanging="540"/>
        <w:jc w:val="both"/>
        <w:rPr>
          <w:rFonts w:ascii="Times New Roman" w:hAnsi="Times New Roman"/>
          <w:sz w:val="24"/>
          <w:szCs w:val="24"/>
        </w:rPr>
      </w:pPr>
      <w:r w:rsidRPr="003815E4">
        <w:rPr>
          <w:rFonts w:ascii="Times New Roman" w:hAnsi="Times New Roman"/>
          <w:sz w:val="24"/>
          <w:szCs w:val="24"/>
        </w:rPr>
        <w:t xml:space="preserve">[1] </w:t>
      </w:r>
      <w:r w:rsidR="00AB069D">
        <w:rPr>
          <w:rFonts w:ascii="Times New Roman" w:hAnsi="Times New Roman"/>
          <w:sz w:val="24"/>
          <w:szCs w:val="24"/>
        </w:rPr>
        <w:tab/>
      </w:r>
      <w:r w:rsidR="00370D21" w:rsidRPr="00370D21">
        <w:rPr>
          <w:rFonts w:ascii="Times New Roman" w:hAnsi="Times New Roman"/>
          <w:sz w:val="24"/>
          <w:szCs w:val="24"/>
        </w:rPr>
        <w:t xml:space="preserve">R. Damara </w:t>
      </w:r>
      <w:proofErr w:type="spellStart"/>
      <w:r w:rsidR="00370D21" w:rsidRPr="00370D21">
        <w:rPr>
          <w:rFonts w:ascii="Times New Roman" w:hAnsi="Times New Roman"/>
          <w:sz w:val="24"/>
          <w:szCs w:val="24"/>
        </w:rPr>
        <w:t>Ardy</w:t>
      </w:r>
      <w:proofErr w:type="spellEnd"/>
      <w:r w:rsidR="00370D21" w:rsidRPr="00370D21">
        <w:rPr>
          <w:rFonts w:ascii="Times New Roman" w:hAnsi="Times New Roman"/>
          <w:sz w:val="24"/>
          <w:szCs w:val="24"/>
        </w:rPr>
        <w:t xml:space="preserve">, O. R. </w:t>
      </w:r>
      <w:proofErr w:type="spellStart"/>
      <w:r w:rsidR="00370D21" w:rsidRPr="00370D21">
        <w:rPr>
          <w:rFonts w:ascii="Times New Roman" w:hAnsi="Times New Roman"/>
          <w:sz w:val="24"/>
          <w:szCs w:val="24"/>
        </w:rPr>
        <w:t>Indriani</w:t>
      </w:r>
      <w:proofErr w:type="spellEnd"/>
      <w:r w:rsidR="00370D21" w:rsidRPr="00370D21">
        <w:rPr>
          <w:rFonts w:ascii="Times New Roman" w:hAnsi="Times New Roman"/>
          <w:sz w:val="24"/>
          <w:szCs w:val="24"/>
        </w:rPr>
        <w:t xml:space="preserve">, C. A. Sari, D. R. I. M. </w:t>
      </w:r>
      <w:proofErr w:type="spellStart"/>
      <w:r w:rsidR="00370D21" w:rsidRPr="00370D21">
        <w:rPr>
          <w:rFonts w:ascii="Times New Roman" w:hAnsi="Times New Roman"/>
          <w:sz w:val="24"/>
          <w:szCs w:val="24"/>
        </w:rPr>
        <w:t>Setiadi</w:t>
      </w:r>
      <w:proofErr w:type="spellEnd"/>
      <w:r w:rsidR="00370D21" w:rsidRPr="00370D21">
        <w:rPr>
          <w:rFonts w:ascii="Times New Roman" w:hAnsi="Times New Roman"/>
          <w:sz w:val="24"/>
          <w:szCs w:val="24"/>
        </w:rPr>
        <w:t xml:space="preserve"> and E. H. </w:t>
      </w:r>
      <w:proofErr w:type="spellStart"/>
      <w:r w:rsidR="00370D21" w:rsidRPr="00370D21">
        <w:rPr>
          <w:rFonts w:ascii="Times New Roman" w:hAnsi="Times New Roman"/>
          <w:sz w:val="24"/>
          <w:szCs w:val="24"/>
        </w:rPr>
        <w:t>Rachmawanto</w:t>
      </w:r>
      <w:proofErr w:type="spellEnd"/>
      <w:r w:rsidR="00370D21" w:rsidRPr="00370D21">
        <w:rPr>
          <w:rFonts w:ascii="Times New Roman" w:hAnsi="Times New Roman"/>
          <w:sz w:val="24"/>
          <w:szCs w:val="24"/>
        </w:rPr>
        <w:t xml:space="preserve">, "Digital image signature using triple protection cryptosystem (RSA, </w:t>
      </w:r>
      <w:proofErr w:type="spellStart"/>
      <w:r w:rsidR="00370D21" w:rsidRPr="00370D21">
        <w:rPr>
          <w:rFonts w:ascii="Times New Roman" w:hAnsi="Times New Roman"/>
          <w:sz w:val="24"/>
          <w:szCs w:val="24"/>
        </w:rPr>
        <w:t>Vigenere</w:t>
      </w:r>
      <w:proofErr w:type="spellEnd"/>
      <w:r w:rsidR="00370D21" w:rsidRPr="00370D21">
        <w:rPr>
          <w:rFonts w:ascii="Times New Roman" w:hAnsi="Times New Roman"/>
          <w:sz w:val="24"/>
          <w:szCs w:val="24"/>
        </w:rPr>
        <w:t xml:space="preserve">, and MD5)," 2017 International Conference on Smart Cities, Automation &amp; Intelligent Computing Systems (ICON-SONICS), 2017, pp. 87-92, </w:t>
      </w:r>
      <w:proofErr w:type="spellStart"/>
      <w:r w:rsidR="00370D21" w:rsidRPr="00370D21">
        <w:rPr>
          <w:rFonts w:ascii="Times New Roman" w:hAnsi="Times New Roman"/>
          <w:sz w:val="24"/>
          <w:szCs w:val="24"/>
        </w:rPr>
        <w:t>doi</w:t>
      </w:r>
      <w:proofErr w:type="spellEnd"/>
      <w:r w:rsidR="00370D21" w:rsidRPr="00370D21">
        <w:rPr>
          <w:rFonts w:ascii="Times New Roman" w:hAnsi="Times New Roman"/>
          <w:sz w:val="24"/>
          <w:szCs w:val="24"/>
        </w:rPr>
        <w:t>: 10.1109/ICON-SONICS.2017.8267827.</w:t>
      </w:r>
    </w:p>
    <w:p w14:paraId="01D2E542" w14:textId="2587D6FA" w:rsidR="00974043" w:rsidRPr="003815E4" w:rsidRDefault="00974043" w:rsidP="00AB069D">
      <w:pPr>
        <w:pStyle w:val="Bezmezer1"/>
        <w:tabs>
          <w:tab w:val="left" w:pos="540"/>
        </w:tabs>
        <w:ind w:left="360" w:hanging="360"/>
        <w:jc w:val="both"/>
        <w:rPr>
          <w:rFonts w:ascii="Times New Roman" w:hAnsi="Times New Roman"/>
          <w:sz w:val="24"/>
          <w:szCs w:val="24"/>
        </w:rPr>
      </w:pPr>
      <w:r w:rsidRPr="003815E4">
        <w:rPr>
          <w:rFonts w:ascii="Times New Roman" w:hAnsi="Times New Roman"/>
          <w:sz w:val="24"/>
          <w:szCs w:val="24"/>
        </w:rPr>
        <w:t xml:space="preserve">[2] </w:t>
      </w:r>
      <w:r w:rsidR="00AB069D">
        <w:rPr>
          <w:rFonts w:ascii="Times New Roman" w:hAnsi="Times New Roman"/>
          <w:sz w:val="24"/>
          <w:szCs w:val="24"/>
        </w:rPr>
        <w:tab/>
      </w:r>
      <w:r w:rsidR="00AB069D">
        <w:rPr>
          <w:rFonts w:ascii="Times New Roman" w:hAnsi="Times New Roman"/>
          <w:sz w:val="24"/>
          <w:szCs w:val="24"/>
        </w:rPr>
        <w:tab/>
      </w:r>
      <w:r w:rsidR="00370D21" w:rsidRPr="00370D21">
        <w:rPr>
          <w:rFonts w:ascii="Times New Roman" w:hAnsi="Times New Roman"/>
          <w:sz w:val="24"/>
          <w:szCs w:val="24"/>
        </w:rPr>
        <w:t xml:space="preserve">F. J. </w:t>
      </w:r>
      <w:proofErr w:type="spellStart"/>
      <w:r w:rsidR="00370D21" w:rsidRPr="00370D21">
        <w:rPr>
          <w:rFonts w:ascii="Times New Roman" w:hAnsi="Times New Roman"/>
          <w:sz w:val="24"/>
          <w:szCs w:val="24"/>
        </w:rPr>
        <w:t>D'souza</w:t>
      </w:r>
      <w:proofErr w:type="spellEnd"/>
      <w:r w:rsidR="00370D21" w:rsidRPr="00370D21">
        <w:rPr>
          <w:rFonts w:ascii="Times New Roman" w:hAnsi="Times New Roman"/>
          <w:sz w:val="24"/>
          <w:szCs w:val="24"/>
        </w:rPr>
        <w:t xml:space="preserve"> and D. Panchal, "Advanced encryption standard (AES) security enhancement using hybrid approach," 2017 International Conference on Computing, Communication and Automation (ICCCA), 2017, pp. 647-652, </w:t>
      </w:r>
      <w:proofErr w:type="spellStart"/>
      <w:r w:rsidR="00370D21" w:rsidRPr="00370D21">
        <w:rPr>
          <w:rFonts w:ascii="Times New Roman" w:hAnsi="Times New Roman"/>
          <w:sz w:val="24"/>
          <w:szCs w:val="24"/>
        </w:rPr>
        <w:t>doi</w:t>
      </w:r>
      <w:proofErr w:type="spellEnd"/>
      <w:r w:rsidR="00370D21" w:rsidRPr="00370D21">
        <w:rPr>
          <w:rFonts w:ascii="Times New Roman" w:hAnsi="Times New Roman"/>
          <w:sz w:val="24"/>
          <w:szCs w:val="24"/>
        </w:rPr>
        <w:t>: 10.1109/CCAA.2017.8229881.</w:t>
      </w:r>
    </w:p>
    <w:p w14:paraId="12B1C8C1" w14:textId="7A51E4F4" w:rsidR="00974043" w:rsidRDefault="00AB069D" w:rsidP="00AB069D">
      <w:pPr>
        <w:pStyle w:val="Bezmezer1"/>
        <w:tabs>
          <w:tab w:val="left" w:pos="540"/>
        </w:tabs>
        <w:ind w:left="360" w:hanging="360"/>
        <w:jc w:val="both"/>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ab/>
      </w:r>
      <w:r>
        <w:rPr>
          <w:rFonts w:ascii="Times New Roman" w:hAnsi="Times New Roman"/>
          <w:sz w:val="24"/>
          <w:szCs w:val="24"/>
        </w:rPr>
        <w:tab/>
      </w:r>
      <w:r w:rsidR="002F1FA0" w:rsidRPr="002F1FA0">
        <w:rPr>
          <w:rFonts w:ascii="Times New Roman" w:hAnsi="Times New Roman"/>
          <w:sz w:val="24"/>
          <w:szCs w:val="24"/>
        </w:rPr>
        <w:t xml:space="preserve">A. L. </w:t>
      </w:r>
      <w:proofErr w:type="spellStart"/>
      <w:r w:rsidR="002F1FA0" w:rsidRPr="002F1FA0">
        <w:rPr>
          <w:rFonts w:ascii="Times New Roman" w:hAnsi="Times New Roman"/>
          <w:sz w:val="24"/>
          <w:szCs w:val="24"/>
        </w:rPr>
        <w:t>Selvakumar</w:t>
      </w:r>
      <w:proofErr w:type="spellEnd"/>
      <w:r w:rsidR="002F1FA0" w:rsidRPr="002F1FA0">
        <w:rPr>
          <w:rFonts w:ascii="Times New Roman" w:hAnsi="Times New Roman"/>
          <w:sz w:val="24"/>
          <w:szCs w:val="24"/>
        </w:rPr>
        <w:t xml:space="preserve"> and C. S. </w:t>
      </w:r>
      <w:proofErr w:type="spellStart"/>
      <w:r w:rsidR="002F1FA0" w:rsidRPr="002F1FA0">
        <w:rPr>
          <w:rFonts w:ascii="Times New Roman" w:hAnsi="Times New Roman"/>
          <w:sz w:val="24"/>
          <w:szCs w:val="24"/>
        </w:rPr>
        <w:t>Ganadhas</w:t>
      </w:r>
      <w:proofErr w:type="spellEnd"/>
      <w:r w:rsidR="002F1FA0" w:rsidRPr="002F1FA0">
        <w:rPr>
          <w:rFonts w:ascii="Times New Roman" w:hAnsi="Times New Roman"/>
          <w:sz w:val="24"/>
          <w:szCs w:val="24"/>
        </w:rPr>
        <w:t xml:space="preserve">, "The Evaluation Report of SHA-256 Crypt Analysis Hash Function," 2009 International Conference on Communication Software and Networks, 2009, pp. 588-592, </w:t>
      </w:r>
      <w:proofErr w:type="spellStart"/>
      <w:r w:rsidR="002F1FA0" w:rsidRPr="002F1FA0">
        <w:rPr>
          <w:rFonts w:ascii="Times New Roman" w:hAnsi="Times New Roman"/>
          <w:sz w:val="24"/>
          <w:szCs w:val="24"/>
        </w:rPr>
        <w:t>doi</w:t>
      </w:r>
      <w:proofErr w:type="spellEnd"/>
      <w:r w:rsidR="002F1FA0" w:rsidRPr="002F1FA0">
        <w:rPr>
          <w:rFonts w:ascii="Times New Roman" w:hAnsi="Times New Roman"/>
          <w:sz w:val="24"/>
          <w:szCs w:val="24"/>
        </w:rPr>
        <w:t>: 10.1109/ICCSN.2009.50.</w:t>
      </w:r>
    </w:p>
    <w:p w14:paraId="500E5284" w14:textId="77777777" w:rsidR="00974043" w:rsidRPr="003815E4" w:rsidRDefault="00974043" w:rsidP="00974043">
      <w:pPr>
        <w:pStyle w:val="Bezmezer1"/>
        <w:ind w:left="567" w:hanging="567"/>
        <w:jc w:val="both"/>
        <w:rPr>
          <w:rFonts w:ascii="Times New Roman" w:hAnsi="Times New Roman"/>
          <w:sz w:val="24"/>
          <w:szCs w:val="24"/>
        </w:rPr>
      </w:pPr>
    </w:p>
    <w:p w14:paraId="50807EF9" w14:textId="77777777" w:rsidR="00332652" w:rsidRDefault="00332652" w:rsidP="00773951">
      <w:pPr>
        <w:pStyle w:val="Bezmezer1"/>
        <w:rPr>
          <w:rFonts w:ascii="Times New Roman" w:hAnsi="Times New Roman"/>
          <w:sz w:val="20"/>
          <w:szCs w:val="20"/>
        </w:rPr>
      </w:pPr>
    </w:p>
    <w:p w14:paraId="6C93FB4F" w14:textId="77777777" w:rsidR="00516CF8" w:rsidRDefault="00516CF8" w:rsidP="00773951">
      <w:pPr>
        <w:pStyle w:val="Bezmezer1"/>
        <w:rPr>
          <w:rFonts w:ascii="Times New Roman" w:hAnsi="Times New Roman"/>
          <w:sz w:val="20"/>
          <w:szCs w:val="20"/>
        </w:rPr>
      </w:pPr>
    </w:p>
    <w:p w14:paraId="041CF246" w14:textId="77777777" w:rsidR="00332652" w:rsidRPr="00974043" w:rsidRDefault="00332652" w:rsidP="00773951">
      <w:pPr>
        <w:pStyle w:val="Bezmezer1"/>
        <w:rPr>
          <w:rFonts w:ascii="Times New Roman" w:hAnsi="Times New Roman"/>
          <w:sz w:val="20"/>
          <w:szCs w:val="20"/>
        </w:rPr>
      </w:pPr>
    </w:p>
    <w:p w14:paraId="6587228C" w14:textId="77777777" w:rsidR="00332652" w:rsidRPr="003815E4" w:rsidRDefault="00332652" w:rsidP="003815E4">
      <w:pPr>
        <w:pStyle w:val="Bezmezer1"/>
        <w:jc w:val="center"/>
        <w:rPr>
          <w:rFonts w:ascii="Times New Roman" w:hAnsi="Times New Roman"/>
          <w:sz w:val="24"/>
          <w:szCs w:val="24"/>
        </w:rPr>
      </w:pPr>
      <w:r w:rsidRPr="003815E4">
        <w:rPr>
          <w:rFonts w:ascii="Times New Roman" w:hAnsi="Times New Roman"/>
          <w:sz w:val="24"/>
          <w:szCs w:val="24"/>
        </w:rPr>
        <w:t>.  .  .  .  .  .  .  .  .  .  .  .  .  .</w:t>
      </w:r>
      <w:r w:rsidRPr="003815E4">
        <w:rPr>
          <w:rFonts w:ascii="Times New Roman" w:hAnsi="Times New Roman"/>
          <w:sz w:val="24"/>
          <w:szCs w:val="24"/>
        </w:rPr>
        <w:tab/>
      </w:r>
      <w:r w:rsidRPr="003815E4">
        <w:rPr>
          <w:rFonts w:ascii="Times New Roman" w:hAnsi="Times New Roman"/>
          <w:sz w:val="24"/>
          <w:szCs w:val="24"/>
        </w:rPr>
        <w:tab/>
      </w:r>
      <w:r w:rsidRPr="003815E4">
        <w:rPr>
          <w:rFonts w:ascii="Times New Roman" w:hAnsi="Times New Roman"/>
          <w:sz w:val="24"/>
          <w:szCs w:val="24"/>
        </w:rPr>
        <w:tab/>
      </w:r>
      <w:r w:rsidRPr="003815E4">
        <w:rPr>
          <w:rFonts w:ascii="Times New Roman" w:hAnsi="Times New Roman"/>
          <w:sz w:val="24"/>
          <w:szCs w:val="24"/>
        </w:rPr>
        <w:tab/>
      </w:r>
      <w:r w:rsidRPr="003815E4">
        <w:rPr>
          <w:rFonts w:ascii="Times New Roman" w:hAnsi="Times New Roman"/>
          <w:sz w:val="24"/>
          <w:szCs w:val="24"/>
        </w:rPr>
        <w:tab/>
      </w:r>
      <w:r w:rsidRPr="003815E4">
        <w:rPr>
          <w:rFonts w:ascii="Times New Roman" w:hAnsi="Times New Roman"/>
          <w:sz w:val="24"/>
          <w:szCs w:val="24"/>
        </w:rPr>
        <w:tab/>
        <w:t>.  .  .  .  .  .  .  .  .  .  .  .  .  .</w:t>
      </w:r>
    </w:p>
    <w:p w14:paraId="0C453AC4" w14:textId="77777777" w:rsidR="00E92745" w:rsidRPr="00974043" w:rsidRDefault="00B52C78" w:rsidP="00F15F03">
      <w:pPr>
        <w:pStyle w:val="Bezmezer1"/>
        <w:jc w:val="center"/>
        <w:rPr>
          <w:rFonts w:ascii="Times New Roman" w:hAnsi="Times New Roman"/>
        </w:rPr>
      </w:pPr>
      <w:r w:rsidRPr="003815E4">
        <w:rPr>
          <w:rFonts w:ascii="Times New Roman" w:hAnsi="Times New Roman"/>
          <w:sz w:val="24"/>
          <w:szCs w:val="24"/>
        </w:rPr>
        <w:t>Supervisor</w:t>
      </w:r>
      <w:r w:rsidR="00173FC2" w:rsidRPr="003815E4">
        <w:rPr>
          <w:rFonts w:ascii="Times New Roman" w:hAnsi="Times New Roman"/>
          <w:sz w:val="24"/>
          <w:szCs w:val="24"/>
        </w:rPr>
        <w:tab/>
      </w:r>
      <w:r w:rsidR="00173FC2" w:rsidRPr="003815E4">
        <w:rPr>
          <w:rFonts w:ascii="Times New Roman" w:hAnsi="Times New Roman"/>
          <w:sz w:val="24"/>
          <w:szCs w:val="24"/>
        </w:rPr>
        <w:tab/>
      </w:r>
      <w:r w:rsidR="00173FC2" w:rsidRPr="003815E4">
        <w:rPr>
          <w:rFonts w:ascii="Times New Roman" w:hAnsi="Times New Roman"/>
          <w:sz w:val="24"/>
          <w:szCs w:val="24"/>
        </w:rPr>
        <w:tab/>
      </w:r>
      <w:r w:rsidR="00173FC2" w:rsidRPr="003815E4">
        <w:rPr>
          <w:rFonts w:ascii="Times New Roman" w:hAnsi="Times New Roman"/>
          <w:sz w:val="24"/>
          <w:szCs w:val="24"/>
        </w:rPr>
        <w:tab/>
      </w:r>
      <w:r w:rsidR="00173FC2" w:rsidRPr="003815E4">
        <w:rPr>
          <w:rFonts w:ascii="Times New Roman" w:hAnsi="Times New Roman"/>
          <w:sz w:val="24"/>
          <w:szCs w:val="24"/>
        </w:rPr>
        <w:tab/>
      </w:r>
      <w:r w:rsidR="00173FC2" w:rsidRPr="003815E4">
        <w:rPr>
          <w:rFonts w:ascii="Times New Roman" w:hAnsi="Times New Roman"/>
          <w:sz w:val="24"/>
          <w:szCs w:val="24"/>
        </w:rPr>
        <w:tab/>
      </w:r>
      <w:r w:rsidR="00173FC2" w:rsidRPr="003815E4">
        <w:rPr>
          <w:rFonts w:ascii="Times New Roman" w:hAnsi="Times New Roman"/>
          <w:sz w:val="24"/>
          <w:szCs w:val="24"/>
        </w:rPr>
        <w:tab/>
      </w:r>
      <w:r w:rsidR="00173FC2" w:rsidRPr="003815E4">
        <w:rPr>
          <w:rFonts w:ascii="Times New Roman" w:hAnsi="Times New Roman"/>
          <w:sz w:val="24"/>
          <w:szCs w:val="24"/>
        </w:rPr>
        <w:tab/>
      </w:r>
      <w:r w:rsidRPr="003815E4">
        <w:rPr>
          <w:rFonts w:ascii="Times New Roman" w:hAnsi="Times New Roman"/>
          <w:sz w:val="24"/>
          <w:szCs w:val="24"/>
        </w:rPr>
        <w:t>Student</w:t>
      </w:r>
      <w:r>
        <w:rPr>
          <w:rFonts w:ascii="Times New Roman" w:hAnsi="Times New Roman"/>
          <w:sz w:val="24"/>
          <w:szCs w:val="24"/>
        </w:rPr>
        <w:t>(s)</w:t>
      </w:r>
    </w:p>
    <w:sectPr w:rsidR="00E92745" w:rsidRPr="00974043" w:rsidSect="00332652">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26839" w14:textId="77777777" w:rsidR="008E3C67" w:rsidRDefault="008E3C67" w:rsidP="00331FE6">
      <w:pPr>
        <w:spacing w:after="0" w:line="240" w:lineRule="auto"/>
      </w:pPr>
      <w:r>
        <w:separator/>
      </w:r>
    </w:p>
  </w:endnote>
  <w:endnote w:type="continuationSeparator" w:id="0">
    <w:p w14:paraId="76017CC7" w14:textId="77777777" w:rsidR="008E3C67" w:rsidRDefault="008E3C67" w:rsidP="00331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5CFF6" w14:textId="77777777" w:rsidR="008E3C67" w:rsidRDefault="008E3C67" w:rsidP="00331FE6">
      <w:pPr>
        <w:spacing w:after="0" w:line="240" w:lineRule="auto"/>
      </w:pPr>
      <w:r>
        <w:separator/>
      </w:r>
    </w:p>
  </w:footnote>
  <w:footnote w:type="continuationSeparator" w:id="0">
    <w:p w14:paraId="24382110" w14:textId="77777777" w:rsidR="008E3C67" w:rsidRDefault="008E3C67" w:rsidP="00331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0405"/>
    <w:multiLevelType w:val="hybridMultilevel"/>
    <w:tmpl w:val="A6CA1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87AD2"/>
    <w:multiLevelType w:val="hybridMultilevel"/>
    <w:tmpl w:val="296EC9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710A97"/>
    <w:multiLevelType w:val="hybridMultilevel"/>
    <w:tmpl w:val="FA74F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318C3"/>
    <w:multiLevelType w:val="hybridMultilevel"/>
    <w:tmpl w:val="A98A96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06731B"/>
    <w:multiLevelType w:val="hybridMultilevel"/>
    <w:tmpl w:val="A6CA1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609C"/>
    <w:rsid w:val="00000454"/>
    <w:rsid w:val="0000129B"/>
    <w:rsid w:val="0000163B"/>
    <w:rsid w:val="000033A6"/>
    <w:rsid w:val="00003BBE"/>
    <w:rsid w:val="0000625D"/>
    <w:rsid w:val="000103B2"/>
    <w:rsid w:val="00012318"/>
    <w:rsid w:val="00014C55"/>
    <w:rsid w:val="00014E05"/>
    <w:rsid w:val="00015438"/>
    <w:rsid w:val="0001598C"/>
    <w:rsid w:val="000173F9"/>
    <w:rsid w:val="00017B6B"/>
    <w:rsid w:val="0002403C"/>
    <w:rsid w:val="000266E8"/>
    <w:rsid w:val="00030A6E"/>
    <w:rsid w:val="00031042"/>
    <w:rsid w:val="00031B5D"/>
    <w:rsid w:val="000326C5"/>
    <w:rsid w:val="00034646"/>
    <w:rsid w:val="00036A4A"/>
    <w:rsid w:val="00037F06"/>
    <w:rsid w:val="00040B13"/>
    <w:rsid w:val="00041180"/>
    <w:rsid w:val="000421B0"/>
    <w:rsid w:val="00053939"/>
    <w:rsid w:val="00054A45"/>
    <w:rsid w:val="00055795"/>
    <w:rsid w:val="00055D70"/>
    <w:rsid w:val="00056FCA"/>
    <w:rsid w:val="00062B89"/>
    <w:rsid w:val="00062D2F"/>
    <w:rsid w:val="00063811"/>
    <w:rsid w:val="0006447E"/>
    <w:rsid w:val="00064DBE"/>
    <w:rsid w:val="00065548"/>
    <w:rsid w:val="00066FF8"/>
    <w:rsid w:val="000700CB"/>
    <w:rsid w:val="00070915"/>
    <w:rsid w:val="000757B8"/>
    <w:rsid w:val="000774C6"/>
    <w:rsid w:val="0007759D"/>
    <w:rsid w:val="00081395"/>
    <w:rsid w:val="00081709"/>
    <w:rsid w:val="00081B1C"/>
    <w:rsid w:val="00083218"/>
    <w:rsid w:val="000845C9"/>
    <w:rsid w:val="00087147"/>
    <w:rsid w:val="00087E13"/>
    <w:rsid w:val="0009175C"/>
    <w:rsid w:val="00091AB3"/>
    <w:rsid w:val="00092092"/>
    <w:rsid w:val="0009252C"/>
    <w:rsid w:val="00092FDA"/>
    <w:rsid w:val="000949EB"/>
    <w:rsid w:val="000961D7"/>
    <w:rsid w:val="000A1017"/>
    <w:rsid w:val="000A1AB3"/>
    <w:rsid w:val="000A2057"/>
    <w:rsid w:val="000A3E00"/>
    <w:rsid w:val="000A637D"/>
    <w:rsid w:val="000B0E26"/>
    <w:rsid w:val="000B22E4"/>
    <w:rsid w:val="000B5935"/>
    <w:rsid w:val="000B5DFD"/>
    <w:rsid w:val="000C0BD8"/>
    <w:rsid w:val="000C3109"/>
    <w:rsid w:val="000C4276"/>
    <w:rsid w:val="000C46D4"/>
    <w:rsid w:val="000C4D2E"/>
    <w:rsid w:val="000C6F64"/>
    <w:rsid w:val="000D0CC4"/>
    <w:rsid w:val="000D1FFC"/>
    <w:rsid w:val="000D23BD"/>
    <w:rsid w:val="000D2C7C"/>
    <w:rsid w:val="000D54B4"/>
    <w:rsid w:val="000D6415"/>
    <w:rsid w:val="000E00AF"/>
    <w:rsid w:val="000E261A"/>
    <w:rsid w:val="000E6B1E"/>
    <w:rsid w:val="000E7EB3"/>
    <w:rsid w:val="000F4C1A"/>
    <w:rsid w:val="000F6606"/>
    <w:rsid w:val="000F6AF2"/>
    <w:rsid w:val="001015DA"/>
    <w:rsid w:val="001023B3"/>
    <w:rsid w:val="001053F1"/>
    <w:rsid w:val="001063AD"/>
    <w:rsid w:val="00111A8B"/>
    <w:rsid w:val="00111BFA"/>
    <w:rsid w:val="001123CB"/>
    <w:rsid w:val="001129CB"/>
    <w:rsid w:val="00113C12"/>
    <w:rsid w:val="001202F6"/>
    <w:rsid w:val="00122278"/>
    <w:rsid w:val="00122C8A"/>
    <w:rsid w:val="001234B9"/>
    <w:rsid w:val="00123835"/>
    <w:rsid w:val="00123AF7"/>
    <w:rsid w:val="00123E66"/>
    <w:rsid w:val="00127E83"/>
    <w:rsid w:val="00132A1B"/>
    <w:rsid w:val="00132CFF"/>
    <w:rsid w:val="0013367A"/>
    <w:rsid w:val="0014195C"/>
    <w:rsid w:val="00144609"/>
    <w:rsid w:val="00145C99"/>
    <w:rsid w:val="00145D67"/>
    <w:rsid w:val="001469AE"/>
    <w:rsid w:val="00151EEC"/>
    <w:rsid w:val="00152649"/>
    <w:rsid w:val="00154E9D"/>
    <w:rsid w:val="0015668B"/>
    <w:rsid w:val="00157642"/>
    <w:rsid w:val="00157B24"/>
    <w:rsid w:val="00161956"/>
    <w:rsid w:val="001633D6"/>
    <w:rsid w:val="00166A46"/>
    <w:rsid w:val="001713E8"/>
    <w:rsid w:val="00172021"/>
    <w:rsid w:val="00173B2E"/>
    <w:rsid w:val="00173FC2"/>
    <w:rsid w:val="00174BA0"/>
    <w:rsid w:val="00175F8F"/>
    <w:rsid w:val="00177536"/>
    <w:rsid w:val="0018068E"/>
    <w:rsid w:val="001814FC"/>
    <w:rsid w:val="00184141"/>
    <w:rsid w:val="001843E0"/>
    <w:rsid w:val="001844E6"/>
    <w:rsid w:val="001852A4"/>
    <w:rsid w:val="00185BDB"/>
    <w:rsid w:val="00186BB9"/>
    <w:rsid w:val="00187D3B"/>
    <w:rsid w:val="00190B2D"/>
    <w:rsid w:val="00192A6E"/>
    <w:rsid w:val="00192C33"/>
    <w:rsid w:val="00193962"/>
    <w:rsid w:val="00193B3A"/>
    <w:rsid w:val="001959A0"/>
    <w:rsid w:val="001964A2"/>
    <w:rsid w:val="001967DF"/>
    <w:rsid w:val="00197F7D"/>
    <w:rsid w:val="001A1388"/>
    <w:rsid w:val="001A3F2D"/>
    <w:rsid w:val="001A4511"/>
    <w:rsid w:val="001A5163"/>
    <w:rsid w:val="001A52B4"/>
    <w:rsid w:val="001A5FCB"/>
    <w:rsid w:val="001B30E8"/>
    <w:rsid w:val="001B776C"/>
    <w:rsid w:val="001C042D"/>
    <w:rsid w:val="001C1224"/>
    <w:rsid w:val="001C32B3"/>
    <w:rsid w:val="001C3D7E"/>
    <w:rsid w:val="001C6E41"/>
    <w:rsid w:val="001D023D"/>
    <w:rsid w:val="001D2745"/>
    <w:rsid w:val="001D2E41"/>
    <w:rsid w:val="001D3E19"/>
    <w:rsid w:val="001D3F25"/>
    <w:rsid w:val="001D477E"/>
    <w:rsid w:val="001D48BD"/>
    <w:rsid w:val="001D5429"/>
    <w:rsid w:val="001D7BA5"/>
    <w:rsid w:val="001E1F5A"/>
    <w:rsid w:val="001E2668"/>
    <w:rsid w:val="001E4913"/>
    <w:rsid w:val="001E552F"/>
    <w:rsid w:val="001E5CF5"/>
    <w:rsid w:val="001E6B10"/>
    <w:rsid w:val="001F0FB5"/>
    <w:rsid w:val="001F1D53"/>
    <w:rsid w:val="001F467D"/>
    <w:rsid w:val="001F6043"/>
    <w:rsid w:val="001F7A73"/>
    <w:rsid w:val="00200D1C"/>
    <w:rsid w:val="002011A7"/>
    <w:rsid w:val="00201B52"/>
    <w:rsid w:val="002030FD"/>
    <w:rsid w:val="002063E1"/>
    <w:rsid w:val="00206EE1"/>
    <w:rsid w:val="00207153"/>
    <w:rsid w:val="00210A51"/>
    <w:rsid w:val="002113BD"/>
    <w:rsid w:val="002113D3"/>
    <w:rsid w:val="00220803"/>
    <w:rsid w:val="00223B1A"/>
    <w:rsid w:val="00223DFC"/>
    <w:rsid w:val="00225C9C"/>
    <w:rsid w:val="002264DF"/>
    <w:rsid w:val="00231399"/>
    <w:rsid w:val="002322E3"/>
    <w:rsid w:val="002324E7"/>
    <w:rsid w:val="0023370C"/>
    <w:rsid w:val="00235C31"/>
    <w:rsid w:val="00237323"/>
    <w:rsid w:val="0023738C"/>
    <w:rsid w:val="00240C2D"/>
    <w:rsid w:val="00244556"/>
    <w:rsid w:val="002457C1"/>
    <w:rsid w:val="0024750F"/>
    <w:rsid w:val="00250883"/>
    <w:rsid w:val="00252C2C"/>
    <w:rsid w:val="00252E5D"/>
    <w:rsid w:val="00254E08"/>
    <w:rsid w:val="002551B7"/>
    <w:rsid w:val="0026071F"/>
    <w:rsid w:val="00260E3D"/>
    <w:rsid w:val="00261A6A"/>
    <w:rsid w:val="00261EB4"/>
    <w:rsid w:val="00261FFF"/>
    <w:rsid w:val="002642F5"/>
    <w:rsid w:val="00264BE5"/>
    <w:rsid w:val="002663D8"/>
    <w:rsid w:val="00267735"/>
    <w:rsid w:val="002725C9"/>
    <w:rsid w:val="002743D8"/>
    <w:rsid w:val="00274EE4"/>
    <w:rsid w:val="00281140"/>
    <w:rsid w:val="00284441"/>
    <w:rsid w:val="00284897"/>
    <w:rsid w:val="00285FBE"/>
    <w:rsid w:val="002869AE"/>
    <w:rsid w:val="0028795F"/>
    <w:rsid w:val="00290286"/>
    <w:rsid w:val="002903AF"/>
    <w:rsid w:val="0029068E"/>
    <w:rsid w:val="00294425"/>
    <w:rsid w:val="002948AF"/>
    <w:rsid w:val="00296446"/>
    <w:rsid w:val="002971C1"/>
    <w:rsid w:val="002A0B4A"/>
    <w:rsid w:val="002A6217"/>
    <w:rsid w:val="002A6484"/>
    <w:rsid w:val="002A716C"/>
    <w:rsid w:val="002B1CD4"/>
    <w:rsid w:val="002B2B72"/>
    <w:rsid w:val="002B513A"/>
    <w:rsid w:val="002B5B4D"/>
    <w:rsid w:val="002B5B4E"/>
    <w:rsid w:val="002C1CB1"/>
    <w:rsid w:val="002C4742"/>
    <w:rsid w:val="002C5FF3"/>
    <w:rsid w:val="002C6317"/>
    <w:rsid w:val="002C7193"/>
    <w:rsid w:val="002C7565"/>
    <w:rsid w:val="002C7998"/>
    <w:rsid w:val="002C7E1F"/>
    <w:rsid w:val="002D1C50"/>
    <w:rsid w:val="002D284A"/>
    <w:rsid w:val="002D3564"/>
    <w:rsid w:val="002D3BC3"/>
    <w:rsid w:val="002D6922"/>
    <w:rsid w:val="002D6AF1"/>
    <w:rsid w:val="002E1797"/>
    <w:rsid w:val="002E60E7"/>
    <w:rsid w:val="002E674A"/>
    <w:rsid w:val="002E76A0"/>
    <w:rsid w:val="002F0CA2"/>
    <w:rsid w:val="002F1FA0"/>
    <w:rsid w:val="002F2283"/>
    <w:rsid w:val="002F2943"/>
    <w:rsid w:val="002F7997"/>
    <w:rsid w:val="002F7C3A"/>
    <w:rsid w:val="00300A67"/>
    <w:rsid w:val="0030231C"/>
    <w:rsid w:val="00303FD9"/>
    <w:rsid w:val="003048DF"/>
    <w:rsid w:val="003071A6"/>
    <w:rsid w:val="003073FD"/>
    <w:rsid w:val="00311738"/>
    <w:rsid w:val="00311753"/>
    <w:rsid w:val="003135FE"/>
    <w:rsid w:val="003200F1"/>
    <w:rsid w:val="00322509"/>
    <w:rsid w:val="00322F85"/>
    <w:rsid w:val="00323687"/>
    <w:rsid w:val="003309F5"/>
    <w:rsid w:val="00330A17"/>
    <w:rsid w:val="00331FE6"/>
    <w:rsid w:val="00332652"/>
    <w:rsid w:val="00334406"/>
    <w:rsid w:val="00334DD0"/>
    <w:rsid w:val="0033508B"/>
    <w:rsid w:val="0034040C"/>
    <w:rsid w:val="003431FD"/>
    <w:rsid w:val="00344E06"/>
    <w:rsid w:val="00351D27"/>
    <w:rsid w:val="00351DF5"/>
    <w:rsid w:val="00354594"/>
    <w:rsid w:val="0035593B"/>
    <w:rsid w:val="00356611"/>
    <w:rsid w:val="00360874"/>
    <w:rsid w:val="003620A7"/>
    <w:rsid w:val="00362962"/>
    <w:rsid w:val="0036344C"/>
    <w:rsid w:val="00365681"/>
    <w:rsid w:val="00366943"/>
    <w:rsid w:val="00370D21"/>
    <w:rsid w:val="00371E98"/>
    <w:rsid w:val="00371EF7"/>
    <w:rsid w:val="00373910"/>
    <w:rsid w:val="00375650"/>
    <w:rsid w:val="00375BD3"/>
    <w:rsid w:val="00380570"/>
    <w:rsid w:val="003807CB"/>
    <w:rsid w:val="003815E4"/>
    <w:rsid w:val="003824A2"/>
    <w:rsid w:val="003828B3"/>
    <w:rsid w:val="00382DF0"/>
    <w:rsid w:val="0038300B"/>
    <w:rsid w:val="003872E6"/>
    <w:rsid w:val="00387782"/>
    <w:rsid w:val="003914E8"/>
    <w:rsid w:val="00392405"/>
    <w:rsid w:val="0039291B"/>
    <w:rsid w:val="00397379"/>
    <w:rsid w:val="00397BB7"/>
    <w:rsid w:val="003A2FB5"/>
    <w:rsid w:val="003A4B21"/>
    <w:rsid w:val="003A6892"/>
    <w:rsid w:val="003A77C7"/>
    <w:rsid w:val="003A7D28"/>
    <w:rsid w:val="003B098A"/>
    <w:rsid w:val="003B350B"/>
    <w:rsid w:val="003B41DE"/>
    <w:rsid w:val="003B4879"/>
    <w:rsid w:val="003B51A4"/>
    <w:rsid w:val="003B65FA"/>
    <w:rsid w:val="003C56C0"/>
    <w:rsid w:val="003C73F1"/>
    <w:rsid w:val="003C7A12"/>
    <w:rsid w:val="003C7E29"/>
    <w:rsid w:val="003D0F43"/>
    <w:rsid w:val="003D1AFC"/>
    <w:rsid w:val="003D2526"/>
    <w:rsid w:val="003D2876"/>
    <w:rsid w:val="003D554B"/>
    <w:rsid w:val="003D55D4"/>
    <w:rsid w:val="003D5C28"/>
    <w:rsid w:val="003D72CC"/>
    <w:rsid w:val="003E06E9"/>
    <w:rsid w:val="003E1237"/>
    <w:rsid w:val="003E48B4"/>
    <w:rsid w:val="003E51CB"/>
    <w:rsid w:val="003E55C3"/>
    <w:rsid w:val="003E6C78"/>
    <w:rsid w:val="003E7CF5"/>
    <w:rsid w:val="003F06DF"/>
    <w:rsid w:val="003F0D8F"/>
    <w:rsid w:val="003F1274"/>
    <w:rsid w:val="003F1587"/>
    <w:rsid w:val="003F197C"/>
    <w:rsid w:val="003F1DEF"/>
    <w:rsid w:val="003F22B2"/>
    <w:rsid w:val="003F4C38"/>
    <w:rsid w:val="003F6C97"/>
    <w:rsid w:val="003F7B89"/>
    <w:rsid w:val="004014B5"/>
    <w:rsid w:val="0040188A"/>
    <w:rsid w:val="00404BBA"/>
    <w:rsid w:val="00405B3E"/>
    <w:rsid w:val="004172C3"/>
    <w:rsid w:val="004175A7"/>
    <w:rsid w:val="00420DAF"/>
    <w:rsid w:val="004213D7"/>
    <w:rsid w:val="00421767"/>
    <w:rsid w:val="00422FA2"/>
    <w:rsid w:val="00430A16"/>
    <w:rsid w:val="0043105F"/>
    <w:rsid w:val="00431C79"/>
    <w:rsid w:val="00431CFA"/>
    <w:rsid w:val="00432E4C"/>
    <w:rsid w:val="004340A9"/>
    <w:rsid w:val="00435B36"/>
    <w:rsid w:val="00436916"/>
    <w:rsid w:val="0044182A"/>
    <w:rsid w:val="004446B6"/>
    <w:rsid w:val="00447BFC"/>
    <w:rsid w:val="00450304"/>
    <w:rsid w:val="00450F4F"/>
    <w:rsid w:val="00452909"/>
    <w:rsid w:val="004530EE"/>
    <w:rsid w:val="004540D3"/>
    <w:rsid w:val="00457CC1"/>
    <w:rsid w:val="00460C56"/>
    <w:rsid w:val="00461E00"/>
    <w:rsid w:val="00463D50"/>
    <w:rsid w:val="00465C24"/>
    <w:rsid w:val="00466315"/>
    <w:rsid w:val="00472134"/>
    <w:rsid w:val="00472503"/>
    <w:rsid w:val="00473A5B"/>
    <w:rsid w:val="00475583"/>
    <w:rsid w:val="004808F4"/>
    <w:rsid w:val="00480FE0"/>
    <w:rsid w:val="00482771"/>
    <w:rsid w:val="00482F5D"/>
    <w:rsid w:val="004830D8"/>
    <w:rsid w:val="0048401D"/>
    <w:rsid w:val="00485F09"/>
    <w:rsid w:val="004868BD"/>
    <w:rsid w:val="00486D81"/>
    <w:rsid w:val="00490784"/>
    <w:rsid w:val="00490EB1"/>
    <w:rsid w:val="00491EB8"/>
    <w:rsid w:val="00491ED6"/>
    <w:rsid w:val="0049711A"/>
    <w:rsid w:val="004A3043"/>
    <w:rsid w:val="004A3B3B"/>
    <w:rsid w:val="004A3C95"/>
    <w:rsid w:val="004A7A4A"/>
    <w:rsid w:val="004B228B"/>
    <w:rsid w:val="004B5C56"/>
    <w:rsid w:val="004B7114"/>
    <w:rsid w:val="004C2300"/>
    <w:rsid w:val="004C5309"/>
    <w:rsid w:val="004C58B0"/>
    <w:rsid w:val="004C6940"/>
    <w:rsid w:val="004D1BCB"/>
    <w:rsid w:val="004D2190"/>
    <w:rsid w:val="004D2BA0"/>
    <w:rsid w:val="004D3685"/>
    <w:rsid w:val="004D3990"/>
    <w:rsid w:val="004D52F1"/>
    <w:rsid w:val="004D5D44"/>
    <w:rsid w:val="004D6B55"/>
    <w:rsid w:val="004D7210"/>
    <w:rsid w:val="004D7D7E"/>
    <w:rsid w:val="004D7F97"/>
    <w:rsid w:val="004E0265"/>
    <w:rsid w:val="004E0B6E"/>
    <w:rsid w:val="004E0F62"/>
    <w:rsid w:val="004E1DAA"/>
    <w:rsid w:val="004E3044"/>
    <w:rsid w:val="004E4F38"/>
    <w:rsid w:val="004E698B"/>
    <w:rsid w:val="004F05CA"/>
    <w:rsid w:val="004F07AC"/>
    <w:rsid w:val="004F112A"/>
    <w:rsid w:val="004F1396"/>
    <w:rsid w:val="004F2AB9"/>
    <w:rsid w:val="004F3A6F"/>
    <w:rsid w:val="004F49A8"/>
    <w:rsid w:val="004F4C2A"/>
    <w:rsid w:val="004F59D6"/>
    <w:rsid w:val="004F6251"/>
    <w:rsid w:val="00502772"/>
    <w:rsid w:val="005051B6"/>
    <w:rsid w:val="00506FF5"/>
    <w:rsid w:val="00511377"/>
    <w:rsid w:val="00512DCE"/>
    <w:rsid w:val="00515391"/>
    <w:rsid w:val="00515A38"/>
    <w:rsid w:val="005161E9"/>
    <w:rsid w:val="00516CF8"/>
    <w:rsid w:val="0051759F"/>
    <w:rsid w:val="00517B64"/>
    <w:rsid w:val="00520B47"/>
    <w:rsid w:val="00521A67"/>
    <w:rsid w:val="005224F6"/>
    <w:rsid w:val="00524C05"/>
    <w:rsid w:val="00527A53"/>
    <w:rsid w:val="00527FFB"/>
    <w:rsid w:val="0053089A"/>
    <w:rsid w:val="00531920"/>
    <w:rsid w:val="00540715"/>
    <w:rsid w:val="0054077E"/>
    <w:rsid w:val="00540F97"/>
    <w:rsid w:val="00543A15"/>
    <w:rsid w:val="005449B2"/>
    <w:rsid w:val="00544DD8"/>
    <w:rsid w:val="0055024C"/>
    <w:rsid w:val="00551B19"/>
    <w:rsid w:val="005545DA"/>
    <w:rsid w:val="005561A0"/>
    <w:rsid w:val="00556C03"/>
    <w:rsid w:val="005575FE"/>
    <w:rsid w:val="00557BD5"/>
    <w:rsid w:val="00562D5D"/>
    <w:rsid w:val="005649A2"/>
    <w:rsid w:val="00565C00"/>
    <w:rsid w:val="005674E1"/>
    <w:rsid w:val="00572125"/>
    <w:rsid w:val="00573488"/>
    <w:rsid w:val="0057373F"/>
    <w:rsid w:val="0057391B"/>
    <w:rsid w:val="00573DAD"/>
    <w:rsid w:val="00576732"/>
    <w:rsid w:val="005837F2"/>
    <w:rsid w:val="005868B9"/>
    <w:rsid w:val="00587255"/>
    <w:rsid w:val="00592432"/>
    <w:rsid w:val="00592586"/>
    <w:rsid w:val="00593268"/>
    <w:rsid w:val="00596806"/>
    <w:rsid w:val="00597C2B"/>
    <w:rsid w:val="005A69C0"/>
    <w:rsid w:val="005A6C8C"/>
    <w:rsid w:val="005B32AA"/>
    <w:rsid w:val="005B4DDE"/>
    <w:rsid w:val="005B65B7"/>
    <w:rsid w:val="005B6D70"/>
    <w:rsid w:val="005C0178"/>
    <w:rsid w:val="005C0307"/>
    <w:rsid w:val="005C26AB"/>
    <w:rsid w:val="005C4038"/>
    <w:rsid w:val="005C52B3"/>
    <w:rsid w:val="005D123C"/>
    <w:rsid w:val="005D1F31"/>
    <w:rsid w:val="005D419C"/>
    <w:rsid w:val="005D448E"/>
    <w:rsid w:val="005D61D9"/>
    <w:rsid w:val="005D7976"/>
    <w:rsid w:val="005D7996"/>
    <w:rsid w:val="005E0F6A"/>
    <w:rsid w:val="005E2987"/>
    <w:rsid w:val="005E2A9C"/>
    <w:rsid w:val="005E594B"/>
    <w:rsid w:val="005E64BC"/>
    <w:rsid w:val="005E6E58"/>
    <w:rsid w:val="005E6EE3"/>
    <w:rsid w:val="005E6F85"/>
    <w:rsid w:val="005F1301"/>
    <w:rsid w:val="005F316D"/>
    <w:rsid w:val="005F3492"/>
    <w:rsid w:val="005F4C5F"/>
    <w:rsid w:val="005F7F41"/>
    <w:rsid w:val="00600426"/>
    <w:rsid w:val="00601F20"/>
    <w:rsid w:val="00603A3F"/>
    <w:rsid w:val="00603EFA"/>
    <w:rsid w:val="006043D4"/>
    <w:rsid w:val="00605AD6"/>
    <w:rsid w:val="00607A40"/>
    <w:rsid w:val="0061086E"/>
    <w:rsid w:val="00612428"/>
    <w:rsid w:val="0061374C"/>
    <w:rsid w:val="00614044"/>
    <w:rsid w:val="006142F1"/>
    <w:rsid w:val="00614323"/>
    <w:rsid w:val="00614596"/>
    <w:rsid w:val="006146B8"/>
    <w:rsid w:val="00617C9B"/>
    <w:rsid w:val="00621959"/>
    <w:rsid w:val="00622C3E"/>
    <w:rsid w:val="00623737"/>
    <w:rsid w:val="00624C95"/>
    <w:rsid w:val="00624E0A"/>
    <w:rsid w:val="006304CE"/>
    <w:rsid w:val="00631482"/>
    <w:rsid w:val="00635817"/>
    <w:rsid w:val="00637C86"/>
    <w:rsid w:val="00641404"/>
    <w:rsid w:val="00641720"/>
    <w:rsid w:val="00641FC3"/>
    <w:rsid w:val="00642B9B"/>
    <w:rsid w:val="00643155"/>
    <w:rsid w:val="00643318"/>
    <w:rsid w:val="00645DAB"/>
    <w:rsid w:val="00645DB8"/>
    <w:rsid w:val="00645DEB"/>
    <w:rsid w:val="006462FD"/>
    <w:rsid w:val="00647BBE"/>
    <w:rsid w:val="00650256"/>
    <w:rsid w:val="00650F31"/>
    <w:rsid w:val="00653F57"/>
    <w:rsid w:val="0065670E"/>
    <w:rsid w:val="006570E8"/>
    <w:rsid w:val="0067609C"/>
    <w:rsid w:val="006770FF"/>
    <w:rsid w:val="006809BD"/>
    <w:rsid w:val="00682D37"/>
    <w:rsid w:val="0068339A"/>
    <w:rsid w:val="00683611"/>
    <w:rsid w:val="00692B98"/>
    <w:rsid w:val="00697230"/>
    <w:rsid w:val="006A139B"/>
    <w:rsid w:val="006A277F"/>
    <w:rsid w:val="006A4C98"/>
    <w:rsid w:val="006A613C"/>
    <w:rsid w:val="006A7289"/>
    <w:rsid w:val="006B12C6"/>
    <w:rsid w:val="006B1F2E"/>
    <w:rsid w:val="006B2280"/>
    <w:rsid w:val="006B2AB1"/>
    <w:rsid w:val="006B2DE4"/>
    <w:rsid w:val="006B7F97"/>
    <w:rsid w:val="006C02C7"/>
    <w:rsid w:val="006C11CD"/>
    <w:rsid w:val="006C125B"/>
    <w:rsid w:val="006C2000"/>
    <w:rsid w:val="006C27BD"/>
    <w:rsid w:val="006C6E46"/>
    <w:rsid w:val="006C77FC"/>
    <w:rsid w:val="006D0C9F"/>
    <w:rsid w:val="006D0DE1"/>
    <w:rsid w:val="006D25F3"/>
    <w:rsid w:val="006D3DFB"/>
    <w:rsid w:val="006D4F5A"/>
    <w:rsid w:val="006D6953"/>
    <w:rsid w:val="006D7A38"/>
    <w:rsid w:val="006E0B46"/>
    <w:rsid w:val="006E2543"/>
    <w:rsid w:val="006E34D8"/>
    <w:rsid w:val="006E3F3E"/>
    <w:rsid w:val="006E4A72"/>
    <w:rsid w:val="006E4AD9"/>
    <w:rsid w:val="006E6969"/>
    <w:rsid w:val="006E6F2C"/>
    <w:rsid w:val="006E7940"/>
    <w:rsid w:val="006F0C54"/>
    <w:rsid w:val="006F12A6"/>
    <w:rsid w:val="006F18C2"/>
    <w:rsid w:val="006F2F45"/>
    <w:rsid w:val="006F39AD"/>
    <w:rsid w:val="006F3A96"/>
    <w:rsid w:val="006F7F22"/>
    <w:rsid w:val="00707714"/>
    <w:rsid w:val="00710196"/>
    <w:rsid w:val="00712786"/>
    <w:rsid w:val="00712F5A"/>
    <w:rsid w:val="0071400C"/>
    <w:rsid w:val="007200A4"/>
    <w:rsid w:val="0072423C"/>
    <w:rsid w:val="00726018"/>
    <w:rsid w:val="00727671"/>
    <w:rsid w:val="0073024B"/>
    <w:rsid w:val="007310D7"/>
    <w:rsid w:val="0073477F"/>
    <w:rsid w:val="007363A4"/>
    <w:rsid w:val="00741B4B"/>
    <w:rsid w:val="00742EE7"/>
    <w:rsid w:val="007431F4"/>
    <w:rsid w:val="00747063"/>
    <w:rsid w:val="00747182"/>
    <w:rsid w:val="0075109A"/>
    <w:rsid w:val="0075502F"/>
    <w:rsid w:val="00755686"/>
    <w:rsid w:val="00760804"/>
    <w:rsid w:val="00761412"/>
    <w:rsid w:val="00767BA6"/>
    <w:rsid w:val="007708CB"/>
    <w:rsid w:val="0077099A"/>
    <w:rsid w:val="0077125A"/>
    <w:rsid w:val="00771A66"/>
    <w:rsid w:val="00771C1D"/>
    <w:rsid w:val="00772BA9"/>
    <w:rsid w:val="007735AA"/>
    <w:rsid w:val="007735F6"/>
    <w:rsid w:val="007736EB"/>
    <w:rsid w:val="00773951"/>
    <w:rsid w:val="00776C68"/>
    <w:rsid w:val="0077720E"/>
    <w:rsid w:val="007806F4"/>
    <w:rsid w:val="00780FC2"/>
    <w:rsid w:val="00781380"/>
    <w:rsid w:val="007819CF"/>
    <w:rsid w:val="00782BE6"/>
    <w:rsid w:val="00784746"/>
    <w:rsid w:val="007871D5"/>
    <w:rsid w:val="0079326C"/>
    <w:rsid w:val="0079502A"/>
    <w:rsid w:val="00795200"/>
    <w:rsid w:val="0079664C"/>
    <w:rsid w:val="007A0084"/>
    <w:rsid w:val="007A3129"/>
    <w:rsid w:val="007A5293"/>
    <w:rsid w:val="007A6C86"/>
    <w:rsid w:val="007B1A24"/>
    <w:rsid w:val="007B381F"/>
    <w:rsid w:val="007B504A"/>
    <w:rsid w:val="007B548C"/>
    <w:rsid w:val="007B7498"/>
    <w:rsid w:val="007C0194"/>
    <w:rsid w:val="007C0D52"/>
    <w:rsid w:val="007C2992"/>
    <w:rsid w:val="007C5811"/>
    <w:rsid w:val="007C6E04"/>
    <w:rsid w:val="007D097C"/>
    <w:rsid w:val="007D09F4"/>
    <w:rsid w:val="007D0C83"/>
    <w:rsid w:val="007D0C88"/>
    <w:rsid w:val="007D1829"/>
    <w:rsid w:val="007D2B99"/>
    <w:rsid w:val="007D6F6C"/>
    <w:rsid w:val="007D70BB"/>
    <w:rsid w:val="007E602E"/>
    <w:rsid w:val="007E637F"/>
    <w:rsid w:val="007E73CF"/>
    <w:rsid w:val="007E75D5"/>
    <w:rsid w:val="007F013F"/>
    <w:rsid w:val="008006E7"/>
    <w:rsid w:val="008010ED"/>
    <w:rsid w:val="00802DDD"/>
    <w:rsid w:val="00803A1A"/>
    <w:rsid w:val="00806B31"/>
    <w:rsid w:val="00806BF2"/>
    <w:rsid w:val="00810C6D"/>
    <w:rsid w:val="00812C19"/>
    <w:rsid w:val="00812F09"/>
    <w:rsid w:val="00813875"/>
    <w:rsid w:val="00814BB4"/>
    <w:rsid w:val="00814F38"/>
    <w:rsid w:val="0082010F"/>
    <w:rsid w:val="0082068B"/>
    <w:rsid w:val="00821D29"/>
    <w:rsid w:val="00823878"/>
    <w:rsid w:val="0082577F"/>
    <w:rsid w:val="0082596F"/>
    <w:rsid w:val="008267BC"/>
    <w:rsid w:val="0083073A"/>
    <w:rsid w:val="00832F2C"/>
    <w:rsid w:val="00833FFB"/>
    <w:rsid w:val="008343E1"/>
    <w:rsid w:val="00835E64"/>
    <w:rsid w:val="00835E8D"/>
    <w:rsid w:val="008362F3"/>
    <w:rsid w:val="00836C2B"/>
    <w:rsid w:val="00843D2B"/>
    <w:rsid w:val="008459EF"/>
    <w:rsid w:val="00846026"/>
    <w:rsid w:val="00847F9B"/>
    <w:rsid w:val="0085085F"/>
    <w:rsid w:val="00854203"/>
    <w:rsid w:val="00854540"/>
    <w:rsid w:val="00855380"/>
    <w:rsid w:val="00856A6E"/>
    <w:rsid w:val="00856FB0"/>
    <w:rsid w:val="008574C7"/>
    <w:rsid w:val="00860E6E"/>
    <w:rsid w:val="00861FFB"/>
    <w:rsid w:val="0086243C"/>
    <w:rsid w:val="008630C0"/>
    <w:rsid w:val="00871AFB"/>
    <w:rsid w:val="008720B3"/>
    <w:rsid w:val="008721DA"/>
    <w:rsid w:val="008722CF"/>
    <w:rsid w:val="008733E7"/>
    <w:rsid w:val="00874B0F"/>
    <w:rsid w:val="00875178"/>
    <w:rsid w:val="0087577D"/>
    <w:rsid w:val="0088510B"/>
    <w:rsid w:val="00886BCF"/>
    <w:rsid w:val="00887A36"/>
    <w:rsid w:val="00895AE5"/>
    <w:rsid w:val="00896DDE"/>
    <w:rsid w:val="008A1B5D"/>
    <w:rsid w:val="008A2870"/>
    <w:rsid w:val="008A5528"/>
    <w:rsid w:val="008A5813"/>
    <w:rsid w:val="008B51DF"/>
    <w:rsid w:val="008B6E4E"/>
    <w:rsid w:val="008B6F0F"/>
    <w:rsid w:val="008B7B81"/>
    <w:rsid w:val="008C3944"/>
    <w:rsid w:val="008C395D"/>
    <w:rsid w:val="008C6534"/>
    <w:rsid w:val="008C712B"/>
    <w:rsid w:val="008D01A7"/>
    <w:rsid w:val="008D0BCF"/>
    <w:rsid w:val="008D0E27"/>
    <w:rsid w:val="008D0E88"/>
    <w:rsid w:val="008D0F37"/>
    <w:rsid w:val="008D2B72"/>
    <w:rsid w:val="008D3F3F"/>
    <w:rsid w:val="008D40CF"/>
    <w:rsid w:val="008D47AE"/>
    <w:rsid w:val="008E059E"/>
    <w:rsid w:val="008E24C5"/>
    <w:rsid w:val="008E3C67"/>
    <w:rsid w:val="008E3F69"/>
    <w:rsid w:val="008E3F7B"/>
    <w:rsid w:val="008E4A57"/>
    <w:rsid w:val="008E6060"/>
    <w:rsid w:val="008F07CB"/>
    <w:rsid w:val="008F39A5"/>
    <w:rsid w:val="008F5412"/>
    <w:rsid w:val="008F6C1C"/>
    <w:rsid w:val="008F6CB8"/>
    <w:rsid w:val="00900A04"/>
    <w:rsid w:val="0090382A"/>
    <w:rsid w:val="00904EFE"/>
    <w:rsid w:val="00905EFC"/>
    <w:rsid w:val="00906E6C"/>
    <w:rsid w:val="009111E1"/>
    <w:rsid w:val="00911481"/>
    <w:rsid w:val="0091325B"/>
    <w:rsid w:val="00915E09"/>
    <w:rsid w:val="0091668F"/>
    <w:rsid w:val="00923C29"/>
    <w:rsid w:val="00925B46"/>
    <w:rsid w:val="009309B9"/>
    <w:rsid w:val="00935884"/>
    <w:rsid w:val="009362C4"/>
    <w:rsid w:val="009418C9"/>
    <w:rsid w:val="0094485F"/>
    <w:rsid w:val="00944C51"/>
    <w:rsid w:val="00946D55"/>
    <w:rsid w:val="00952DB3"/>
    <w:rsid w:val="00953264"/>
    <w:rsid w:val="009546C2"/>
    <w:rsid w:val="00954F4D"/>
    <w:rsid w:val="00955E4B"/>
    <w:rsid w:val="00955FAC"/>
    <w:rsid w:val="00956388"/>
    <w:rsid w:val="00956BED"/>
    <w:rsid w:val="00961D32"/>
    <w:rsid w:val="0096342C"/>
    <w:rsid w:val="00963781"/>
    <w:rsid w:val="009641FC"/>
    <w:rsid w:val="009668C5"/>
    <w:rsid w:val="00967809"/>
    <w:rsid w:val="009702F1"/>
    <w:rsid w:val="00974043"/>
    <w:rsid w:val="0097427D"/>
    <w:rsid w:val="0097473E"/>
    <w:rsid w:val="0097523A"/>
    <w:rsid w:val="00977BAE"/>
    <w:rsid w:val="009833A2"/>
    <w:rsid w:val="00985DA0"/>
    <w:rsid w:val="009871A9"/>
    <w:rsid w:val="009918E0"/>
    <w:rsid w:val="00993D9A"/>
    <w:rsid w:val="00994FE6"/>
    <w:rsid w:val="00995069"/>
    <w:rsid w:val="0099786B"/>
    <w:rsid w:val="009A1819"/>
    <w:rsid w:val="009A313D"/>
    <w:rsid w:val="009A5421"/>
    <w:rsid w:val="009A68D7"/>
    <w:rsid w:val="009B00B2"/>
    <w:rsid w:val="009B03A1"/>
    <w:rsid w:val="009B260F"/>
    <w:rsid w:val="009B27D2"/>
    <w:rsid w:val="009B6B51"/>
    <w:rsid w:val="009B7449"/>
    <w:rsid w:val="009C0AA6"/>
    <w:rsid w:val="009C0F04"/>
    <w:rsid w:val="009C13CF"/>
    <w:rsid w:val="009C17E7"/>
    <w:rsid w:val="009C24B0"/>
    <w:rsid w:val="009C49D6"/>
    <w:rsid w:val="009C6C76"/>
    <w:rsid w:val="009D1D30"/>
    <w:rsid w:val="009D2AB7"/>
    <w:rsid w:val="009E0E97"/>
    <w:rsid w:val="009E2A8B"/>
    <w:rsid w:val="009E54EA"/>
    <w:rsid w:val="009F02AE"/>
    <w:rsid w:val="009F1FF8"/>
    <w:rsid w:val="009F2DDF"/>
    <w:rsid w:val="009F383B"/>
    <w:rsid w:val="009F4295"/>
    <w:rsid w:val="00A00DDB"/>
    <w:rsid w:val="00A01114"/>
    <w:rsid w:val="00A0125E"/>
    <w:rsid w:val="00A015BE"/>
    <w:rsid w:val="00A03D1D"/>
    <w:rsid w:val="00A0590C"/>
    <w:rsid w:val="00A05C4E"/>
    <w:rsid w:val="00A1080E"/>
    <w:rsid w:val="00A1184E"/>
    <w:rsid w:val="00A12A77"/>
    <w:rsid w:val="00A12C5D"/>
    <w:rsid w:val="00A15DEA"/>
    <w:rsid w:val="00A17835"/>
    <w:rsid w:val="00A20BA7"/>
    <w:rsid w:val="00A20BF6"/>
    <w:rsid w:val="00A221E0"/>
    <w:rsid w:val="00A23B09"/>
    <w:rsid w:val="00A23E2D"/>
    <w:rsid w:val="00A245D9"/>
    <w:rsid w:val="00A24ADA"/>
    <w:rsid w:val="00A271F1"/>
    <w:rsid w:val="00A32C1A"/>
    <w:rsid w:val="00A33079"/>
    <w:rsid w:val="00A40CB5"/>
    <w:rsid w:val="00A41C6F"/>
    <w:rsid w:val="00A46F52"/>
    <w:rsid w:val="00A53422"/>
    <w:rsid w:val="00A53E2B"/>
    <w:rsid w:val="00A54E85"/>
    <w:rsid w:val="00A55375"/>
    <w:rsid w:val="00A55A65"/>
    <w:rsid w:val="00A60F01"/>
    <w:rsid w:val="00A60F06"/>
    <w:rsid w:val="00A610AB"/>
    <w:rsid w:val="00A62180"/>
    <w:rsid w:val="00A63069"/>
    <w:rsid w:val="00A638DD"/>
    <w:rsid w:val="00A650E8"/>
    <w:rsid w:val="00A7108B"/>
    <w:rsid w:val="00A72807"/>
    <w:rsid w:val="00A76E7B"/>
    <w:rsid w:val="00A8187E"/>
    <w:rsid w:val="00A83567"/>
    <w:rsid w:val="00A8365A"/>
    <w:rsid w:val="00A83882"/>
    <w:rsid w:val="00A84DDC"/>
    <w:rsid w:val="00A87A4F"/>
    <w:rsid w:val="00A87A91"/>
    <w:rsid w:val="00A92F1D"/>
    <w:rsid w:val="00A931F2"/>
    <w:rsid w:val="00A939DC"/>
    <w:rsid w:val="00A93AF6"/>
    <w:rsid w:val="00A9581B"/>
    <w:rsid w:val="00A9668D"/>
    <w:rsid w:val="00A97AF2"/>
    <w:rsid w:val="00AA15D5"/>
    <w:rsid w:val="00AA3697"/>
    <w:rsid w:val="00AA4461"/>
    <w:rsid w:val="00AA5894"/>
    <w:rsid w:val="00AA714A"/>
    <w:rsid w:val="00AA7AF2"/>
    <w:rsid w:val="00AB043B"/>
    <w:rsid w:val="00AB069D"/>
    <w:rsid w:val="00AB24CC"/>
    <w:rsid w:val="00AB3154"/>
    <w:rsid w:val="00AB33FA"/>
    <w:rsid w:val="00AB69EA"/>
    <w:rsid w:val="00AB7D66"/>
    <w:rsid w:val="00AC41B0"/>
    <w:rsid w:val="00AC5A9A"/>
    <w:rsid w:val="00AD0AFD"/>
    <w:rsid w:val="00AD321D"/>
    <w:rsid w:val="00AD3F4B"/>
    <w:rsid w:val="00AD630F"/>
    <w:rsid w:val="00AD7172"/>
    <w:rsid w:val="00AE2811"/>
    <w:rsid w:val="00AE29E6"/>
    <w:rsid w:val="00AE2A06"/>
    <w:rsid w:val="00AE2D3E"/>
    <w:rsid w:val="00AE48FC"/>
    <w:rsid w:val="00AE568E"/>
    <w:rsid w:val="00AE73D7"/>
    <w:rsid w:val="00AF163C"/>
    <w:rsid w:val="00AF39E7"/>
    <w:rsid w:val="00AF3C50"/>
    <w:rsid w:val="00B00BB4"/>
    <w:rsid w:val="00B01685"/>
    <w:rsid w:val="00B033F5"/>
    <w:rsid w:val="00B0342C"/>
    <w:rsid w:val="00B05F39"/>
    <w:rsid w:val="00B11252"/>
    <w:rsid w:val="00B11E53"/>
    <w:rsid w:val="00B12AAC"/>
    <w:rsid w:val="00B13E92"/>
    <w:rsid w:val="00B146CC"/>
    <w:rsid w:val="00B14C89"/>
    <w:rsid w:val="00B153DB"/>
    <w:rsid w:val="00B15AED"/>
    <w:rsid w:val="00B20E01"/>
    <w:rsid w:val="00B21BB9"/>
    <w:rsid w:val="00B226BB"/>
    <w:rsid w:val="00B24DB4"/>
    <w:rsid w:val="00B25CB7"/>
    <w:rsid w:val="00B269F0"/>
    <w:rsid w:val="00B26B76"/>
    <w:rsid w:val="00B30F0B"/>
    <w:rsid w:val="00B339F3"/>
    <w:rsid w:val="00B347CB"/>
    <w:rsid w:val="00B35FC2"/>
    <w:rsid w:val="00B364D8"/>
    <w:rsid w:val="00B42262"/>
    <w:rsid w:val="00B423EE"/>
    <w:rsid w:val="00B472A8"/>
    <w:rsid w:val="00B50E9C"/>
    <w:rsid w:val="00B51CEA"/>
    <w:rsid w:val="00B52C78"/>
    <w:rsid w:val="00B54DFA"/>
    <w:rsid w:val="00B5582B"/>
    <w:rsid w:val="00B56735"/>
    <w:rsid w:val="00B603E3"/>
    <w:rsid w:val="00B642F2"/>
    <w:rsid w:val="00B64BD5"/>
    <w:rsid w:val="00B6583A"/>
    <w:rsid w:val="00B72D86"/>
    <w:rsid w:val="00B74CB7"/>
    <w:rsid w:val="00B74D4B"/>
    <w:rsid w:val="00B7520F"/>
    <w:rsid w:val="00B7548F"/>
    <w:rsid w:val="00B7564C"/>
    <w:rsid w:val="00B7587F"/>
    <w:rsid w:val="00B75B21"/>
    <w:rsid w:val="00B7647D"/>
    <w:rsid w:val="00B80EF9"/>
    <w:rsid w:val="00B80F84"/>
    <w:rsid w:val="00B81135"/>
    <w:rsid w:val="00B81BD1"/>
    <w:rsid w:val="00B84C21"/>
    <w:rsid w:val="00B86241"/>
    <w:rsid w:val="00B874A8"/>
    <w:rsid w:val="00B87A8C"/>
    <w:rsid w:val="00B91257"/>
    <w:rsid w:val="00B931E3"/>
    <w:rsid w:val="00B95399"/>
    <w:rsid w:val="00B9675B"/>
    <w:rsid w:val="00B96EB5"/>
    <w:rsid w:val="00B972CB"/>
    <w:rsid w:val="00B97C32"/>
    <w:rsid w:val="00BA01F6"/>
    <w:rsid w:val="00BA25D7"/>
    <w:rsid w:val="00BA43F8"/>
    <w:rsid w:val="00BA49E5"/>
    <w:rsid w:val="00BA5068"/>
    <w:rsid w:val="00BA675C"/>
    <w:rsid w:val="00BA6EE7"/>
    <w:rsid w:val="00BB0455"/>
    <w:rsid w:val="00BB2501"/>
    <w:rsid w:val="00BB3684"/>
    <w:rsid w:val="00BB5472"/>
    <w:rsid w:val="00BB61E0"/>
    <w:rsid w:val="00BC0FCC"/>
    <w:rsid w:val="00BC1BA6"/>
    <w:rsid w:val="00BC244F"/>
    <w:rsid w:val="00BC2637"/>
    <w:rsid w:val="00BC361D"/>
    <w:rsid w:val="00BC3A71"/>
    <w:rsid w:val="00BC3B3C"/>
    <w:rsid w:val="00BC6BE4"/>
    <w:rsid w:val="00BC7714"/>
    <w:rsid w:val="00BC7F63"/>
    <w:rsid w:val="00BD4190"/>
    <w:rsid w:val="00BD5089"/>
    <w:rsid w:val="00BD54D4"/>
    <w:rsid w:val="00BD65C7"/>
    <w:rsid w:val="00BE4E3E"/>
    <w:rsid w:val="00BE59CE"/>
    <w:rsid w:val="00BF0F20"/>
    <w:rsid w:val="00BF1D0A"/>
    <w:rsid w:val="00C003D3"/>
    <w:rsid w:val="00C00976"/>
    <w:rsid w:val="00C03FC9"/>
    <w:rsid w:val="00C04471"/>
    <w:rsid w:val="00C04EF1"/>
    <w:rsid w:val="00C05ABA"/>
    <w:rsid w:val="00C062AE"/>
    <w:rsid w:val="00C10B61"/>
    <w:rsid w:val="00C10CCD"/>
    <w:rsid w:val="00C11F7E"/>
    <w:rsid w:val="00C138CE"/>
    <w:rsid w:val="00C144B8"/>
    <w:rsid w:val="00C15265"/>
    <w:rsid w:val="00C157D0"/>
    <w:rsid w:val="00C15850"/>
    <w:rsid w:val="00C17F9C"/>
    <w:rsid w:val="00C20752"/>
    <w:rsid w:val="00C20943"/>
    <w:rsid w:val="00C21D63"/>
    <w:rsid w:val="00C232C5"/>
    <w:rsid w:val="00C239D7"/>
    <w:rsid w:val="00C23C27"/>
    <w:rsid w:val="00C24A75"/>
    <w:rsid w:val="00C255D1"/>
    <w:rsid w:val="00C271FA"/>
    <w:rsid w:val="00C27700"/>
    <w:rsid w:val="00C27CBA"/>
    <w:rsid w:val="00C30157"/>
    <w:rsid w:val="00C3089A"/>
    <w:rsid w:val="00C30B89"/>
    <w:rsid w:val="00C32173"/>
    <w:rsid w:val="00C3346B"/>
    <w:rsid w:val="00C36FBE"/>
    <w:rsid w:val="00C37611"/>
    <w:rsid w:val="00C37C6F"/>
    <w:rsid w:val="00C40C35"/>
    <w:rsid w:val="00C41D63"/>
    <w:rsid w:val="00C42483"/>
    <w:rsid w:val="00C43B98"/>
    <w:rsid w:val="00C45C06"/>
    <w:rsid w:val="00C477AE"/>
    <w:rsid w:val="00C52D38"/>
    <w:rsid w:val="00C547FA"/>
    <w:rsid w:val="00C55022"/>
    <w:rsid w:val="00C55638"/>
    <w:rsid w:val="00C569C0"/>
    <w:rsid w:val="00C60450"/>
    <w:rsid w:val="00C60B91"/>
    <w:rsid w:val="00C60C5C"/>
    <w:rsid w:val="00C62186"/>
    <w:rsid w:val="00C63D7B"/>
    <w:rsid w:val="00C64B47"/>
    <w:rsid w:val="00C656F1"/>
    <w:rsid w:val="00C65B67"/>
    <w:rsid w:val="00C66916"/>
    <w:rsid w:val="00C738DD"/>
    <w:rsid w:val="00C744D4"/>
    <w:rsid w:val="00C757E2"/>
    <w:rsid w:val="00C76CF0"/>
    <w:rsid w:val="00C806BF"/>
    <w:rsid w:val="00C81A7D"/>
    <w:rsid w:val="00C85195"/>
    <w:rsid w:val="00C87A97"/>
    <w:rsid w:val="00C90486"/>
    <w:rsid w:val="00C91DBD"/>
    <w:rsid w:val="00C926AD"/>
    <w:rsid w:val="00C96A1E"/>
    <w:rsid w:val="00C97180"/>
    <w:rsid w:val="00CA2FC9"/>
    <w:rsid w:val="00CA5A20"/>
    <w:rsid w:val="00CA60EF"/>
    <w:rsid w:val="00CA74D4"/>
    <w:rsid w:val="00CB0507"/>
    <w:rsid w:val="00CB0580"/>
    <w:rsid w:val="00CB1E7E"/>
    <w:rsid w:val="00CB5A7A"/>
    <w:rsid w:val="00CB5D8D"/>
    <w:rsid w:val="00CB5DBF"/>
    <w:rsid w:val="00CB623B"/>
    <w:rsid w:val="00CB69D4"/>
    <w:rsid w:val="00CB6A76"/>
    <w:rsid w:val="00CB7D68"/>
    <w:rsid w:val="00CC2143"/>
    <w:rsid w:val="00CC21DC"/>
    <w:rsid w:val="00CC4DC4"/>
    <w:rsid w:val="00CC5DC9"/>
    <w:rsid w:val="00CC637C"/>
    <w:rsid w:val="00CC75C7"/>
    <w:rsid w:val="00CD00D8"/>
    <w:rsid w:val="00CD06A9"/>
    <w:rsid w:val="00CD0895"/>
    <w:rsid w:val="00CD25E2"/>
    <w:rsid w:val="00CD437B"/>
    <w:rsid w:val="00CD69A5"/>
    <w:rsid w:val="00CE13DA"/>
    <w:rsid w:val="00CE1509"/>
    <w:rsid w:val="00CE2794"/>
    <w:rsid w:val="00CE4E45"/>
    <w:rsid w:val="00CE4FCB"/>
    <w:rsid w:val="00CE5350"/>
    <w:rsid w:val="00CF0296"/>
    <w:rsid w:val="00CF1706"/>
    <w:rsid w:val="00CF6A27"/>
    <w:rsid w:val="00CF7FC6"/>
    <w:rsid w:val="00D00498"/>
    <w:rsid w:val="00D0068A"/>
    <w:rsid w:val="00D01A2E"/>
    <w:rsid w:val="00D0342E"/>
    <w:rsid w:val="00D05644"/>
    <w:rsid w:val="00D05861"/>
    <w:rsid w:val="00D05A18"/>
    <w:rsid w:val="00D0686A"/>
    <w:rsid w:val="00D06B26"/>
    <w:rsid w:val="00D07741"/>
    <w:rsid w:val="00D0794B"/>
    <w:rsid w:val="00D10D8D"/>
    <w:rsid w:val="00D11AE0"/>
    <w:rsid w:val="00D13333"/>
    <w:rsid w:val="00D13930"/>
    <w:rsid w:val="00D14DEF"/>
    <w:rsid w:val="00D16496"/>
    <w:rsid w:val="00D2035A"/>
    <w:rsid w:val="00D20570"/>
    <w:rsid w:val="00D20F56"/>
    <w:rsid w:val="00D22190"/>
    <w:rsid w:val="00D22AC0"/>
    <w:rsid w:val="00D24165"/>
    <w:rsid w:val="00D24F2D"/>
    <w:rsid w:val="00D25708"/>
    <w:rsid w:val="00D2670B"/>
    <w:rsid w:val="00D26B50"/>
    <w:rsid w:val="00D26C45"/>
    <w:rsid w:val="00D27793"/>
    <w:rsid w:val="00D27A79"/>
    <w:rsid w:val="00D30319"/>
    <w:rsid w:val="00D34E7D"/>
    <w:rsid w:val="00D358CB"/>
    <w:rsid w:val="00D36A7C"/>
    <w:rsid w:val="00D36D59"/>
    <w:rsid w:val="00D372AE"/>
    <w:rsid w:val="00D45207"/>
    <w:rsid w:val="00D46339"/>
    <w:rsid w:val="00D5015C"/>
    <w:rsid w:val="00D503CE"/>
    <w:rsid w:val="00D50732"/>
    <w:rsid w:val="00D51DBB"/>
    <w:rsid w:val="00D521FB"/>
    <w:rsid w:val="00D5295C"/>
    <w:rsid w:val="00D553FF"/>
    <w:rsid w:val="00D55F27"/>
    <w:rsid w:val="00D56FEB"/>
    <w:rsid w:val="00D603B2"/>
    <w:rsid w:val="00D636D4"/>
    <w:rsid w:val="00D6414C"/>
    <w:rsid w:val="00D64200"/>
    <w:rsid w:val="00D65D8D"/>
    <w:rsid w:val="00D7101A"/>
    <w:rsid w:val="00D72D00"/>
    <w:rsid w:val="00D72FA3"/>
    <w:rsid w:val="00D76399"/>
    <w:rsid w:val="00D77A7B"/>
    <w:rsid w:val="00D8044F"/>
    <w:rsid w:val="00D85547"/>
    <w:rsid w:val="00D866E4"/>
    <w:rsid w:val="00D91006"/>
    <w:rsid w:val="00D9232E"/>
    <w:rsid w:val="00D9344F"/>
    <w:rsid w:val="00D95A31"/>
    <w:rsid w:val="00D968F8"/>
    <w:rsid w:val="00D97A74"/>
    <w:rsid w:val="00DA1E2A"/>
    <w:rsid w:val="00DA7225"/>
    <w:rsid w:val="00DA7EE0"/>
    <w:rsid w:val="00DB14C7"/>
    <w:rsid w:val="00DB2136"/>
    <w:rsid w:val="00DB27DB"/>
    <w:rsid w:val="00DB4BEC"/>
    <w:rsid w:val="00DB567E"/>
    <w:rsid w:val="00DC061B"/>
    <w:rsid w:val="00DC58E1"/>
    <w:rsid w:val="00DC5932"/>
    <w:rsid w:val="00DC5937"/>
    <w:rsid w:val="00DC77B9"/>
    <w:rsid w:val="00DC7BC7"/>
    <w:rsid w:val="00DD07E0"/>
    <w:rsid w:val="00DD25F4"/>
    <w:rsid w:val="00DE0BE2"/>
    <w:rsid w:val="00DE0C0B"/>
    <w:rsid w:val="00DE6FD3"/>
    <w:rsid w:val="00DE7B2E"/>
    <w:rsid w:val="00DE7CD1"/>
    <w:rsid w:val="00DF263C"/>
    <w:rsid w:val="00DF2868"/>
    <w:rsid w:val="00DF347C"/>
    <w:rsid w:val="00DF34D5"/>
    <w:rsid w:val="00DF3BB0"/>
    <w:rsid w:val="00DF62CC"/>
    <w:rsid w:val="00DF6EAA"/>
    <w:rsid w:val="00E040C0"/>
    <w:rsid w:val="00E04932"/>
    <w:rsid w:val="00E110AB"/>
    <w:rsid w:val="00E11D5D"/>
    <w:rsid w:val="00E143E7"/>
    <w:rsid w:val="00E2015C"/>
    <w:rsid w:val="00E23AAE"/>
    <w:rsid w:val="00E24BB8"/>
    <w:rsid w:val="00E257DF"/>
    <w:rsid w:val="00E26F21"/>
    <w:rsid w:val="00E271CE"/>
    <w:rsid w:val="00E300BB"/>
    <w:rsid w:val="00E300F0"/>
    <w:rsid w:val="00E30A3C"/>
    <w:rsid w:val="00E31899"/>
    <w:rsid w:val="00E33DA4"/>
    <w:rsid w:val="00E35B5D"/>
    <w:rsid w:val="00E3627E"/>
    <w:rsid w:val="00E375BA"/>
    <w:rsid w:val="00E41171"/>
    <w:rsid w:val="00E412C1"/>
    <w:rsid w:val="00E453B6"/>
    <w:rsid w:val="00E462D1"/>
    <w:rsid w:val="00E46B33"/>
    <w:rsid w:val="00E47316"/>
    <w:rsid w:val="00E5387C"/>
    <w:rsid w:val="00E56A06"/>
    <w:rsid w:val="00E61073"/>
    <w:rsid w:val="00E61C9F"/>
    <w:rsid w:val="00E62640"/>
    <w:rsid w:val="00E62D2D"/>
    <w:rsid w:val="00E660EE"/>
    <w:rsid w:val="00E75EEF"/>
    <w:rsid w:val="00E76D4F"/>
    <w:rsid w:val="00E82B74"/>
    <w:rsid w:val="00E8321E"/>
    <w:rsid w:val="00E8381C"/>
    <w:rsid w:val="00E84A18"/>
    <w:rsid w:val="00E87770"/>
    <w:rsid w:val="00E92745"/>
    <w:rsid w:val="00E951C3"/>
    <w:rsid w:val="00E97AE7"/>
    <w:rsid w:val="00E97B25"/>
    <w:rsid w:val="00EA07A8"/>
    <w:rsid w:val="00EA3A06"/>
    <w:rsid w:val="00EA4613"/>
    <w:rsid w:val="00EA4E00"/>
    <w:rsid w:val="00EA64D8"/>
    <w:rsid w:val="00EA6DF1"/>
    <w:rsid w:val="00EB304D"/>
    <w:rsid w:val="00EB48E9"/>
    <w:rsid w:val="00EB63E1"/>
    <w:rsid w:val="00EB6DBF"/>
    <w:rsid w:val="00EC2666"/>
    <w:rsid w:val="00EC44A1"/>
    <w:rsid w:val="00EC4AFA"/>
    <w:rsid w:val="00EC673C"/>
    <w:rsid w:val="00ED1403"/>
    <w:rsid w:val="00ED4BEA"/>
    <w:rsid w:val="00ED6A28"/>
    <w:rsid w:val="00ED7FAD"/>
    <w:rsid w:val="00EE0225"/>
    <w:rsid w:val="00EE03B5"/>
    <w:rsid w:val="00EE2BEC"/>
    <w:rsid w:val="00EE3127"/>
    <w:rsid w:val="00EE40CA"/>
    <w:rsid w:val="00EE45F0"/>
    <w:rsid w:val="00EE4B0E"/>
    <w:rsid w:val="00EE5938"/>
    <w:rsid w:val="00EF3F87"/>
    <w:rsid w:val="00EF59A1"/>
    <w:rsid w:val="00EF5D49"/>
    <w:rsid w:val="00EF70CA"/>
    <w:rsid w:val="00EF7B56"/>
    <w:rsid w:val="00EF7B5E"/>
    <w:rsid w:val="00F0032C"/>
    <w:rsid w:val="00F0113C"/>
    <w:rsid w:val="00F01BE0"/>
    <w:rsid w:val="00F01C57"/>
    <w:rsid w:val="00F03A2F"/>
    <w:rsid w:val="00F07841"/>
    <w:rsid w:val="00F10C00"/>
    <w:rsid w:val="00F1115A"/>
    <w:rsid w:val="00F1378C"/>
    <w:rsid w:val="00F15D9B"/>
    <w:rsid w:val="00F15F03"/>
    <w:rsid w:val="00F17BBD"/>
    <w:rsid w:val="00F211BF"/>
    <w:rsid w:val="00F23705"/>
    <w:rsid w:val="00F23949"/>
    <w:rsid w:val="00F23EA0"/>
    <w:rsid w:val="00F248A1"/>
    <w:rsid w:val="00F2626B"/>
    <w:rsid w:val="00F26A3E"/>
    <w:rsid w:val="00F274AE"/>
    <w:rsid w:val="00F31093"/>
    <w:rsid w:val="00F31842"/>
    <w:rsid w:val="00F32602"/>
    <w:rsid w:val="00F34D5F"/>
    <w:rsid w:val="00F3592E"/>
    <w:rsid w:val="00F360C8"/>
    <w:rsid w:val="00F360C9"/>
    <w:rsid w:val="00F413F6"/>
    <w:rsid w:val="00F41594"/>
    <w:rsid w:val="00F422DC"/>
    <w:rsid w:val="00F44777"/>
    <w:rsid w:val="00F4557A"/>
    <w:rsid w:val="00F465A1"/>
    <w:rsid w:val="00F465A7"/>
    <w:rsid w:val="00F46A26"/>
    <w:rsid w:val="00F47763"/>
    <w:rsid w:val="00F47FC3"/>
    <w:rsid w:val="00F5033C"/>
    <w:rsid w:val="00F53014"/>
    <w:rsid w:val="00F53841"/>
    <w:rsid w:val="00F53D59"/>
    <w:rsid w:val="00F55F21"/>
    <w:rsid w:val="00F56C5C"/>
    <w:rsid w:val="00F6168C"/>
    <w:rsid w:val="00F63EAB"/>
    <w:rsid w:val="00F67083"/>
    <w:rsid w:val="00F6797B"/>
    <w:rsid w:val="00F712D7"/>
    <w:rsid w:val="00F7181A"/>
    <w:rsid w:val="00F72638"/>
    <w:rsid w:val="00F72B02"/>
    <w:rsid w:val="00F73442"/>
    <w:rsid w:val="00F73D48"/>
    <w:rsid w:val="00F74C5A"/>
    <w:rsid w:val="00F752D7"/>
    <w:rsid w:val="00F75A36"/>
    <w:rsid w:val="00F75B73"/>
    <w:rsid w:val="00F75E6F"/>
    <w:rsid w:val="00F775CD"/>
    <w:rsid w:val="00F80612"/>
    <w:rsid w:val="00F81A3E"/>
    <w:rsid w:val="00F81E8D"/>
    <w:rsid w:val="00F844B2"/>
    <w:rsid w:val="00F84D06"/>
    <w:rsid w:val="00F857ED"/>
    <w:rsid w:val="00F868D1"/>
    <w:rsid w:val="00F86F75"/>
    <w:rsid w:val="00F872A0"/>
    <w:rsid w:val="00F87E46"/>
    <w:rsid w:val="00F92605"/>
    <w:rsid w:val="00F95A5B"/>
    <w:rsid w:val="00F95C81"/>
    <w:rsid w:val="00F96897"/>
    <w:rsid w:val="00FA0ECE"/>
    <w:rsid w:val="00FA226D"/>
    <w:rsid w:val="00FA603E"/>
    <w:rsid w:val="00FA6CDA"/>
    <w:rsid w:val="00FA7483"/>
    <w:rsid w:val="00FB347C"/>
    <w:rsid w:val="00FB6BA5"/>
    <w:rsid w:val="00FC3DC6"/>
    <w:rsid w:val="00FC6C20"/>
    <w:rsid w:val="00FD1E90"/>
    <w:rsid w:val="00FD3337"/>
    <w:rsid w:val="00FD508B"/>
    <w:rsid w:val="00FD68A1"/>
    <w:rsid w:val="00FE4A57"/>
    <w:rsid w:val="00FE4C66"/>
    <w:rsid w:val="00FE5AE4"/>
    <w:rsid w:val="00FE6D2F"/>
    <w:rsid w:val="00FF0D50"/>
    <w:rsid w:val="00FF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6F2E62"/>
  <w15:docId w15:val="{B8969836-B020-4376-8DC9-8646F8CA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B73"/>
    <w:pPr>
      <w:spacing w:after="200" w:line="276" w:lineRule="auto"/>
    </w:pPr>
    <w:rPr>
      <w:sz w:val="22"/>
      <w:szCs w:val="22"/>
    </w:rPr>
  </w:style>
  <w:style w:type="paragraph" w:styleId="Heading1">
    <w:name w:val="heading 1"/>
    <w:basedOn w:val="Normal"/>
    <w:next w:val="Normal"/>
    <w:link w:val="Heading1Char"/>
    <w:uiPriority w:val="9"/>
    <w:qFormat/>
    <w:rsid w:val="006F2F45"/>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7E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C17E7"/>
    <w:rPr>
      <w:rFonts w:ascii="Tahoma" w:hAnsi="Tahoma" w:cs="Tahoma"/>
      <w:sz w:val="16"/>
      <w:szCs w:val="16"/>
    </w:rPr>
  </w:style>
  <w:style w:type="paragraph" w:customStyle="1" w:styleId="Bezmezer1">
    <w:name w:val="Bez mezer1"/>
    <w:uiPriority w:val="1"/>
    <w:qFormat/>
    <w:rsid w:val="00DE7B2E"/>
    <w:rPr>
      <w:sz w:val="22"/>
      <w:szCs w:val="22"/>
    </w:rPr>
  </w:style>
  <w:style w:type="character" w:customStyle="1" w:styleId="Heading1Char">
    <w:name w:val="Heading 1 Char"/>
    <w:link w:val="Heading1"/>
    <w:uiPriority w:val="9"/>
    <w:rsid w:val="006F2F45"/>
    <w:rPr>
      <w:rFonts w:ascii="Cambria" w:eastAsia="Times New Roman" w:hAnsi="Cambria" w:cs="Times New Roman"/>
      <w:b/>
      <w:bCs/>
      <w:kern w:val="32"/>
      <w:sz w:val="32"/>
      <w:szCs w:val="32"/>
    </w:rPr>
  </w:style>
  <w:style w:type="character" w:customStyle="1" w:styleId="Zstupntext1">
    <w:name w:val="Zástupný text1"/>
    <w:uiPriority w:val="99"/>
    <w:semiHidden/>
    <w:rsid w:val="00BC6BE4"/>
    <w:rPr>
      <w:color w:val="808080"/>
    </w:rPr>
  </w:style>
  <w:style w:type="table" w:styleId="TableGrid">
    <w:name w:val="Table Grid"/>
    <w:basedOn w:val="TableNormal"/>
    <w:uiPriority w:val="59"/>
    <w:rsid w:val="009B26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CD25E2"/>
    <w:rPr>
      <w:color w:val="0000FF"/>
      <w:u w:val="single"/>
    </w:rPr>
  </w:style>
  <w:style w:type="paragraph" w:styleId="Header">
    <w:name w:val="header"/>
    <w:basedOn w:val="Normal"/>
    <w:link w:val="HeaderChar"/>
    <w:uiPriority w:val="99"/>
    <w:semiHidden/>
    <w:unhideWhenUsed/>
    <w:rsid w:val="00331FE6"/>
    <w:pPr>
      <w:tabs>
        <w:tab w:val="center" w:pos="4703"/>
        <w:tab w:val="right" w:pos="9406"/>
      </w:tabs>
    </w:pPr>
  </w:style>
  <w:style w:type="character" w:customStyle="1" w:styleId="HeaderChar">
    <w:name w:val="Header Char"/>
    <w:link w:val="Header"/>
    <w:uiPriority w:val="99"/>
    <w:semiHidden/>
    <w:rsid w:val="00331FE6"/>
    <w:rPr>
      <w:sz w:val="22"/>
      <w:szCs w:val="22"/>
    </w:rPr>
  </w:style>
  <w:style w:type="paragraph" w:styleId="Footer">
    <w:name w:val="footer"/>
    <w:basedOn w:val="Normal"/>
    <w:link w:val="FooterChar"/>
    <w:uiPriority w:val="99"/>
    <w:semiHidden/>
    <w:unhideWhenUsed/>
    <w:rsid w:val="00331FE6"/>
    <w:pPr>
      <w:tabs>
        <w:tab w:val="center" w:pos="4703"/>
        <w:tab w:val="right" w:pos="9406"/>
      </w:tabs>
    </w:pPr>
  </w:style>
  <w:style w:type="character" w:customStyle="1" w:styleId="FooterChar">
    <w:name w:val="Footer Char"/>
    <w:link w:val="Footer"/>
    <w:uiPriority w:val="99"/>
    <w:semiHidden/>
    <w:rsid w:val="00331FE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tudy\Teaching\Seminar%20k%20diplomkam%20I\Thesis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Thesis_Proposal.dotx</Template>
  <TotalTime>28</TotalTime>
  <Pages>1</Pages>
  <Words>335</Words>
  <Characters>1916</Characters>
  <Application>Microsoft Office Word</Application>
  <DocSecurity>0</DocSecurity>
  <Lines>15</Lines>
  <Paragraphs>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Master Thesis Proposal         EXAMPLE</vt:lpstr>
      <vt:lpstr>Master Thesis Proposal         EXAMPLE</vt:lpstr>
    </vt:vector>
  </TitlesOfParts>
  <Company>Hewlett-Packard Company</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Proposal         EXAMPLE</dc:title>
  <dc:creator>Tomas Havranek</dc:creator>
  <cp:lastModifiedBy>Rapolu Ravi Teja</cp:lastModifiedBy>
  <cp:revision>5</cp:revision>
  <cp:lastPrinted>2021-10-10T06:52:00Z</cp:lastPrinted>
  <dcterms:created xsi:type="dcterms:W3CDTF">2018-01-04T06:07:00Z</dcterms:created>
  <dcterms:modified xsi:type="dcterms:W3CDTF">2021-10-10T06:53:00Z</dcterms:modified>
</cp:coreProperties>
</file>